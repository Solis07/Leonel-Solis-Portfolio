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83" w:type="dxa"/>
        <w:tblLayout w:type="fixed"/>
        <w:tblCellMar>
          <w:left w:w="0" w:type="dxa"/>
          <w:right w:w="0" w:type="dxa"/>
        </w:tblCellMar>
        <w:tblLook w:val="04A0" w:firstRow="1" w:lastRow="0" w:firstColumn="1" w:lastColumn="0" w:noHBand="0" w:noVBand="1"/>
      </w:tblPr>
      <w:tblGrid>
        <w:gridCol w:w="173"/>
        <w:gridCol w:w="278"/>
        <w:gridCol w:w="10432"/>
      </w:tblGrid>
      <w:tr w:rsidR="009C1A99" w14:paraId="672AB1FA" w14:textId="77777777" w:rsidTr="00B435FE">
        <w:tc>
          <w:tcPr>
            <w:tcW w:w="173" w:type="dxa"/>
            <w:shd w:val="clear" w:color="auto" w:fill="7EB606" w:themeFill="accent5"/>
          </w:tcPr>
          <w:p w14:paraId="48B9A82A" w14:textId="77777777" w:rsidR="009C1A99" w:rsidRDefault="009C1A99" w:rsidP="00EB3AD4">
            <w:pPr>
              <w:pStyle w:val="NoSpacing"/>
            </w:pPr>
          </w:p>
        </w:tc>
        <w:tc>
          <w:tcPr>
            <w:tcW w:w="278" w:type="dxa"/>
          </w:tcPr>
          <w:p w14:paraId="157526F5" w14:textId="77777777" w:rsidR="009C1A99" w:rsidRDefault="009C1A99" w:rsidP="00EB3AD4">
            <w:pPr>
              <w:pStyle w:val="NoSpacing"/>
            </w:pPr>
          </w:p>
        </w:tc>
        <w:tc>
          <w:tcPr>
            <w:tcW w:w="10432" w:type="dxa"/>
          </w:tcPr>
          <w:p w14:paraId="15DBF477" w14:textId="3DB4556F" w:rsidR="009C1A99" w:rsidRPr="003C23A6" w:rsidRDefault="00682018" w:rsidP="00EB3AD4">
            <w:pPr>
              <w:pStyle w:val="NoSpacing"/>
              <w:rPr>
                <w:rFonts w:ascii="Times New Roman" w:hAnsi="Times New Roman" w:cs="Times New Roman"/>
                <w:b/>
                <w:sz w:val="26"/>
                <w:szCs w:val="26"/>
                <w:u w:val="single"/>
              </w:rPr>
            </w:pPr>
            <w:r w:rsidRPr="003C23A6">
              <w:rPr>
                <w:rFonts w:ascii="Times New Roman" w:hAnsi="Times New Roman" w:cs="Times New Roman"/>
                <w:b/>
                <w:sz w:val="26"/>
                <w:szCs w:val="26"/>
                <w:u w:val="single"/>
              </w:rPr>
              <w:t xml:space="preserve">Education </w:t>
            </w:r>
          </w:p>
          <w:p w14:paraId="7CBE0E42" w14:textId="77777777" w:rsidR="003C23A6" w:rsidRPr="00EB3AD4" w:rsidRDefault="003C23A6" w:rsidP="00EB3AD4">
            <w:pPr>
              <w:pStyle w:val="NoSpacing"/>
              <w:rPr>
                <w:rFonts w:ascii="Times New Roman" w:hAnsi="Times New Roman" w:cs="Times New Roman"/>
                <w:b/>
                <w:sz w:val="28"/>
                <w:szCs w:val="28"/>
                <w:u w:val="single"/>
              </w:rPr>
            </w:pPr>
          </w:p>
          <w:p w14:paraId="323E32DA" w14:textId="5C0E17AE" w:rsidR="009C1A99" w:rsidRPr="001605A7" w:rsidRDefault="003560D4" w:rsidP="00EB3AD4">
            <w:pPr>
              <w:pStyle w:val="NoSpacing"/>
              <w:rPr>
                <w:rFonts w:ascii="Times New Roman" w:hAnsi="Times New Roman" w:cs="Times New Roman"/>
                <w:sz w:val="24"/>
                <w:szCs w:val="24"/>
              </w:rPr>
            </w:pPr>
            <w:sdt>
              <w:sdtPr>
                <w:rPr>
                  <w:rFonts w:ascii="Times New Roman" w:hAnsi="Times New Roman" w:cs="Times New Roman"/>
                  <w:b/>
                  <w:sz w:val="24"/>
                  <w:szCs w:val="24"/>
                </w:rPr>
                <w:id w:val="9459744"/>
                <w:placeholder>
                  <w:docPart w:val="4D5F965607E6564BBF518F679A1B4E97"/>
                </w:placeholder>
              </w:sdtPr>
              <w:sdtEndPr>
                <w:rPr>
                  <w:b w:val="0"/>
                </w:rPr>
              </w:sdtEndPr>
              <w:sdtContent>
                <w:r w:rsidR="00682018" w:rsidRPr="003C23A6">
                  <w:rPr>
                    <w:rFonts w:ascii="Times New Roman" w:hAnsi="Times New Roman" w:cs="Times New Roman"/>
                    <w:b/>
                    <w:sz w:val="22"/>
                  </w:rPr>
                  <w:t>The University of Texas at San Antonio</w:t>
                </w:r>
              </w:sdtContent>
            </w:sdt>
            <w:r w:rsidR="00A87D11" w:rsidRPr="001605A7">
              <w:rPr>
                <w:rFonts w:ascii="Times New Roman" w:hAnsi="Times New Roman" w:cs="Times New Roman"/>
                <w:sz w:val="24"/>
                <w:szCs w:val="24"/>
              </w:rPr>
              <w:tab/>
            </w:r>
            <w:r w:rsidR="00EB3AD4">
              <w:rPr>
                <w:rFonts w:ascii="Times New Roman" w:hAnsi="Times New Roman" w:cs="Times New Roman"/>
                <w:sz w:val="24"/>
                <w:szCs w:val="24"/>
              </w:rPr>
              <w:t xml:space="preserve">                                                                                  </w:t>
            </w:r>
            <w:r w:rsidR="00AD4614">
              <w:rPr>
                <w:rFonts w:ascii="Times New Roman" w:hAnsi="Times New Roman" w:cs="Times New Roman"/>
                <w:sz w:val="24"/>
                <w:szCs w:val="24"/>
              </w:rPr>
              <w:t xml:space="preserve">   </w:t>
            </w:r>
            <w:r w:rsidR="00EB3AD4">
              <w:rPr>
                <w:rFonts w:ascii="Times New Roman" w:hAnsi="Times New Roman" w:cs="Times New Roman"/>
                <w:sz w:val="24"/>
                <w:szCs w:val="24"/>
              </w:rPr>
              <w:t xml:space="preserve"> </w:t>
            </w:r>
            <w:r w:rsidR="00E53802" w:rsidRPr="003C23A6">
              <w:rPr>
                <w:rFonts w:ascii="Times New Roman" w:hAnsi="Times New Roman" w:cs="Times New Roman"/>
                <w:b/>
                <w:sz w:val="22"/>
              </w:rPr>
              <w:t>May 202</w:t>
            </w:r>
            <w:r w:rsidR="00435DAE">
              <w:rPr>
                <w:rFonts w:ascii="Times New Roman" w:hAnsi="Times New Roman" w:cs="Times New Roman"/>
                <w:b/>
                <w:sz w:val="22"/>
              </w:rPr>
              <w:t>2</w:t>
            </w:r>
          </w:p>
          <w:sdt>
            <w:sdtPr>
              <w:rPr>
                <w:rFonts w:ascii="Times New Roman" w:hAnsi="Times New Roman" w:cs="Times New Roman"/>
                <w:szCs w:val="20"/>
              </w:rPr>
              <w:id w:val="9459745"/>
              <w:placeholder>
                <w:docPart w:val="0B0F75C4684BD844861802A3C828B176"/>
              </w:placeholder>
            </w:sdtPr>
            <w:sdtEndPr/>
            <w:sdtContent>
              <w:p w14:paraId="1731AE53" w14:textId="112BC914" w:rsidR="00682018" w:rsidRPr="001605A7" w:rsidRDefault="00E53802" w:rsidP="00EB3AD4">
                <w:pPr>
                  <w:pStyle w:val="NoSpacing"/>
                  <w:numPr>
                    <w:ilvl w:val="0"/>
                    <w:numId w:val="16"/>
                  </w:numPr>
                  <w:rPr>
                    <w:rFonts w:ascii="Times New Roman" w:hAnsi="Times New Roman" w:cs="Times New Roman"/>
                    <w:szCs w:val="20"/>
                  </w:rPr>
                </w:pPr>
                <w:r>
                  <w:rPr>
                    <w:rFonts w:ascii="Times New Roman" w:hAnsi="Times New Roman" w:cs="Times New Roman"/>
                    <w:szCs w:val="20"/>
                  </w:rPr>
                  <w:t>B</w:t>
                </w:r>
                <w:r w:rsidR="00F64076">
                  <w:rPr>
                    <w:rFonts w:ascii="Times New Roman" w:hAnsi="Times New Roman" w:cs="Times New Roman"/>
                    <w:szCs w:val="20"/>
                  </w:rPr>
                  <w:t>achelor of Science in Biology</w:t>
                </w:r>
                <w:r w:rsidR="005E32B2">
                  <w:rPr>
                    <w:rFonts w:ascii="Times New Roman" w:hAnsi="Times New Roman" w:cs="Times New Roman"/>
                    <w:szCs w:val="20"/>
                  </w:rPr>
                  <w:t xml:space="preserve"> </w:t>
                </w:r>
                <w:bookmarkStart w:id="0" w:name="_GoBack"/>
                <w:bookmarkEnd w:id="0"/>
                <w:r w:rsidR="00B435FE">
                  <w:rPr>
                    <w:rFonts w:ascii="Times New Roman" w:hAnsi="Times New Roman" w:cs="Times New Roman"/>
                    <w:i/>
                    <w:szCs w:val="20"/>
                  </w:rPr>
                  <w:t>– Cum Laude</w:t>
                </w:r>
              </w:p>
              <w:p w14:paraId="67F96F2B" w14:textId="746F9BE9" w:rsidR="009C1A99" w:rsidRPr="001605A7" w:rsidRDefault="00682018" w:rsidP="00EB3AD4">
                <w:pPr>
                  <w:pStyle w:val="NoSpacing"/>
                  <w:numPr>
                    <w:ilvl w:val="0"/>
                    <w:numId w:val="16"/>
                  </w:numPr>
                  <w:rPr>
                    <w:rFonts w:ascii="Times New Roman" w:hAnsi="Times New Roman" w:cs="Times New Roman"/>
                    <w:sz w:val="24"/>
                    <w:szCs w:val="24"/>
                  </w:rPr>
                </w:pPr>
                <w:r w:rsidRPr="001605A7">
                  <w:rPr>
                    <w:rFonts w:ascii="Times New Roman" w:hAnsi="Times New Roman" w:cs="Times New Roman"/>
                    <w:szCs w:val="20"/>
                  </w:rPr>
                  <w:t xml:space="preserve">GPA: </w:t>
                </w:r>
                <w:r w:rsidR="00116E08">
                  <w:rPr>
                    <w:rFonts w:ascii="Times New Roman" w:hAnsi="Times New Roman" w:cs="Times New Roman"/>
                    <w:szCs w:val="20"/>
                  </w:rPr>
                  <w:t>3.6</w:t>
                </w:r>
              </w:p>
            </w:sdtContent>
          </w:sdt>
        </w:tc>
      </w:tr>
      <w:tr w:rsidR="009C1A99" w14:paraId="16A9066E" w14:textId="77777777" w:rsidTr="00B435FE">
        <w:trPr>
          <w:trHeight w:hRule="exact" w:val="351"/>
        </w:trPr>
        <w:tc>
          <w:tcPr>
            <w:tcW w:w="173" w:type="dxa"/>
          </w:tcPr>
          <w:p w14:paraId="6BFAB4CF" w14:textId="77777777" w:rsidR="009C1A99" w:rsidRDefault="009C1A99" w:rsidP="00EB3AD4">
            <w:pPr>
              <w:pStyle w:val="NoSpacing"/>
            </w:pPr>
          </w:p>
        </w:tc>
        <w:tc>
          <w:tcPr>
            <w:tcW w:w="278" w:type="dxa"/>
          </w:tcPr>
          <w:p w14:paraId="0BF7661C" w14:textId="77777777" w:rsidR="009C1A99" w:rsidRDefault="009C1A99" w:rsidP="00EB3AD4">
            <w:pPr>
              <w:pStyle w:val="NoSpacing"/>
            </w:pPr>
          </w:p>
        </w:tc>
        <w:tc>
          <w:tcPr>
            <w:tcW w:w="10432" w:type="dxa"/>
          </w:tcPr>
          <w:p w14:paraId="798DF3AB" w14:textId="77777777" w:rsidR="009C1A99" w:rsidRDefault="009C1A99" w:rsidP="00EB3AD4">
            <w:pPr>
              <w:pStyle w:val="NoSpacing"/>
              <w:rPr>
                <w:rFonts w:ascii="Times New Roman" w:hAnsi="Times New Roman" w:cs="Times New Roman"/>
                <w:sz w:val="24"/>
                <w:szCs w:val="24"/>
              </w:rPr>
            </w:pPr>
          </w:p>
          <w:p w14:paraId="55C9E453" w14:textId="77777777" w:rsidR="00BC12BC" w:rsidRDefault="00BC12BC" w:rsidP="00EB3AD4">
            <w:pPr>
              <w:pStyle w:val="NoSpacing"/>
              <w:rPr>
                <w:rFonts w:ascii="Times New Roman" w:hAnsi="Times New Roman" w:cs="Times New Roman"/>
                <w:sz w:val="24"/>
                <w:szCs w:val="24"/>
              </w:rPr>
            </w:pPr>
          </w:p>
          <w:p w14:paraId="3D493213" w14:textId="77777777" w:rsidR="00BC12BC" w:rsidRDefault="00BC12BC" w:rsidP="00EB3AD4">
            <w:pPr>
              <w:pStyle w:val="NoSpacing"/>
              <w:rPr>
                <w:rFonts w:ascii="Times New Roman" w:hAnsi="Times New Roman" w:cs="Times New Roman"/>
                <w:sz w:val="24"/>
                <w:szCs w:val="24"/>
              </w:rPr>
            </w:pPr>
          </w:p>
          <w:p w14:paraId="2D14EBDB" w14:textId="77777777" w:rsidR="00BC12BC" w:rsidRPr="001605A7" w:rsidRDefault="00BC12BC" w:rsidP="00EB3AD4">
            <w:pPr>
              <w:pStyle w:val="NoSpacing"/>
              <w:rPr>
                <w:rFonts w:ascii="Times New Roman" w:hAnsi="Times New Roman" w:cs="Times New Roman"/>
                <w:sz w:val="24"/>
                <w:szCs w:val="24"/>
              </w:rPr>
            </w:pPr>
          </w:p>
        </w:tc>
      </w:tr>
      <w:tr w:rsidR="009C1A99" w14:paraId="24F78E2E" w14:textId="77777777" w:rsidTr="00B435FE">
        <w:trPr>
          <w:trHeight w:val="1890"/>
        </w:trPr>
        <w:tc>
          <w:tcPr>
            <w:tcW w:w="173" w:type="dxa"/>
            <w:shd w:val="clear" w:color="auto" w:fill="FFB400" w:themeFill="accent4"/>
          </w:tcPr>
          <w:p w14:paraId="6D686394" w14:textId="77777777" w:rsidR="009C1A99" w:rsidRDefault="009C1A99" w:rsidP="00EB3AD4">
            <w:pPr>
              <w:pStyle w:val="NoSpacing"/>
            </w:pPr>
          </w:p>
        </w:tc>
        <w:tc>
          <w:tcPr>
            <w:tcW w:w="278" w:type="dxa"/>
          </w:tcPr>
          <w:p w14:paraId="58C118C1" w14:textId="77777777" w:rsidR="009C1A99" w:rsidRDefault="009C1A99" w:rsidP="00EB3AD4">
            <w:pPr>
              <w:pStyle w:val="NoSpacing"/>
            </w:pPr>
          </w:p>
        </w:tc>
        <w:tc>
          <w:tcPr>
            <w:tcW w:w="10432" w:type="dxa"/>
          </w:tcPr>
          <w:p w14:paraId="57D263CC" w14:textId="6E355973" w:rsidR="00BC12BC" w:rsidRPr="003C23A6" w:rsidRDefault="00E53802" w:rsidP="00EB3AD4">
            <w:pPr>
              <w:pStyle w:val="NoSpacing"/>
              <w:rPr>
                <w:rFonts w:ascii="Times New Roman" w:hAnsi="Times New Roman" w:cs="Times New Roman"/>
                <w:b/>
                <w:sz w:val="26"/>
                <w:szCs w:val="26"/>
                <w:u w:val="single"/>
              </w:rPr>
            </w:pPr>
            <w:r w:rsidRPr="003C23A6">
              <w:rPr>
                <w:rFonts w:ascii="Times New Roman" w:hAnsi="Times New Roman" w:cs="Times New Roman"/>
                <w:b/>
                <w:sz w:val="26"/>
                <w:szCs w:val="26"/>
                <w:u w:val="single"/>
              </w:rPr>
              <w:t>Work Experienc</w:t>
            </w:r>
            <w:r w:rsidR="00EB3AD4" w:rsidRPr="003C23A6">
              <w:rPr>
                <w:rFonts w:ascii="Times New Roman" w:hAnsi="Times New Roman" w:cs="Times New Roman"/>
                <w:b/>
                <w:sz w:val="26"/>
                <w:szCs w:val="26"/>
                <w:u w:val="single"/>
              </w:rPr>
              <w:t>e</w:t>
            </w:r>
          </w:p>
          <w:p w14:paraId="6826B0F5" w14:textId="77777777" w:rsidR="00B435FE" w:rsidRDefault="00B435FE" w:rsidP="00986EC2">
            <w:pPr>
              <w:pStyle w:val="NoSpacing"/>
              <w:rPr>
                <w:sz w:val="22"/>
              </w:rPr>
            </w:pPr>
          </w:p>
          <w:p w14:paraId="547B6DD1" w14:textId="3A8A7F8F" w:rsidR="00266A7A" w:rsidRPr="00B435FE" w:rsidRDefault="00266A7A" w:rsidP="00986EC2">
            <w:pPr>
              <w:pStyle w:val="NoSpacing"/>
              <w:rPr>
                <w:i/>
                <w:sz w:val="22"/>
              </w:rPr>
            </w:pPr>
            <w:r>
              <w:rPr>
                <w:b/>
                <w:sz w:val="22"/>
              </w:rPr>
              <w:t xml:space="preserve">Perishable Representative                                                                      </w:t>
            </w:r>
            <w:r w:rsidR="00B435FE">
              <w:rPr>
                <w:b/>
                <w:sz w:val="22"/>
              </w:rPr>
              <w:t xml:space="preserve">            </w:t>
            </w:r>
            <w:r>
              <w:rPr>
                <w:b/>
                <w:sz w:val="22"/>
              </w:rPr>
              <w:t xml:space="preserve">                        August 2022 – Present</w:t>
            </w:r>
            <w:r w:rsidR="00B435FE">
              <w:rPr>
                <w:b/>
                <w:sz w:val="22"/>
              </w:rPr>
              <w:br/>
            </w:r>
            <w:r w:rsidR="00B435FE">
              <w:rPr>
                <w:i/>
                <w:sz w:val="22"/>
              </w:rPr>
              <w:t>H-E-B – San Antonio, Texas</w:t>
            </w:r>
          </w:p>
          <w:p w14:paraId="527B940F" w14:textId="77777777" w:rsidR="00805085" w:rsidRPr="00805085" w:rsidRDefault="00805085" w:rsidP="00266A7A">
            <w:pPr>
              <w:pStyle w:val="NoSpacing"/>
              <w:numPr>
                <w:ilvl w:val="0"/>
                <w:numId w:val="26"/>
              </w:numPr>
              <w:rPr>
                <w:b/>
                <w:sz w:val="22"/>
              </w:rPr>
            </w:pPr>
            <w:r>
              <w:rPr>
                <w:szCs w:val="20"/>
              </w:rPr>
              <w:t xml:space="preserve">Responsible for providing a well-stocked and well-maintained department while providing superior customer service. </w:t>
            </w:r>
          </w:p>
          <w:p w14:paraId="0ABD0607" w14:textId="1C55465D" w:rsidR="00986EC2" w:rsidRPr="00266A7A" w:rsidRDefault="00805085" w:rsidP="00266A7A">
            <w:pPr>
              <w:pStyle w:val="NoSpacing"/>
              <w:numPr>
                <w:ilvl w:val="0"/>
                <w:numId w:val="26"/>
              </w:numPr>
              <w:rPr>
                <w:b/>
                <w:sz w:val="22"/>
              </w:rPr>
            </w:pPr>
            <w:r>
              <w:rPr>
                <w:szCs w:val="20"/>
              </w:rPr>
              <w:t xml:space="preserve">Responsible for preparing, packaging, and merchandising fresh product on a daily basis, while maintaining all department and food safety/sanitation standards. </w:t>
            </w:r>
            <w:r w:rsidR="00266A7A">
              <w:rPr>
                <w:b/>
                <w:sz w:val="22"/>
              </w:rPr>
              <w:br/>
            </w:r>
          </w:p>
          <w:p w14:paraId="367EFE89" w14:textId="6E36111B" w:rsidR="00266A7A" w:rsidRDefault="00986EC2" w:rsidP="00986EC2">
            <w:pPr>
              <w:pStyle w:val="NoSpacing"/>
              <w:rPr>
                <w:b/>
                <w:sz w:val="22"/>
              </w:rPr>
            </w:pPr>
            <w:r w:rsidRPr="00986EC2">
              <w:rPr>
                <w:b/>
                <w:sz w:val="22"/>
              </w:rPr>
              <w:t>Personal Shopper</w:t>
            </w:r>
            <w:r>
              <w:rPr>
                <w:b/>
                <w:sz w:val="22"/>
              </w:rPr>
              <w:t xml:space="preserve">                                                                                                </w:t>
            </w:r>
            <w:r w:rsidR="00965BE9">
              <w:rPr>
                <w:b/>
                <w:sz w:val="22"/>
              </w:rPr>
              <w:t xml:space="preserve">           December 2018 – August 2019 </w:t>
            </w:r>
          </w:p>
          <w:p w14:paraId="6DE84181" w14:textId="048DC61A" w:rsidR="00986EC2" w:rsidRPr="00266A7A" w:rsidRDefault="00B435FE" w:rsidP="00986EC2">
            <w:pPr>
              <w:pStyle w:val="NoSpacing"/>
              <w:rPr>
                <w:b/>
                <w:sz w:val="22"/>
              </w:rPr>
            </w:pPr>
            <w:r>
              <w:rPr>
                <w:i/>
                <w:sz w:val="22"/>
              </w:rPr>
              <w:t>H-E-B – San Antonio, Texas</w:t>
            </w:r>
            <w:r>
              <w:rPr>
                <w:b/>
                <w:sz w:val="22"/>
              </w:rPr>
              <w:t xml:space="preserve">                                                                                               </w:t>
            </w:r>
            <w:r w:rsidR="00266A7A">
              <w:rPr>
                <w:b/>
                <w:sz w:val="22"/>
              </w:rPr>
              <w:t>October 2021 – August 2022</w:t>
            </w:r>
          </w:p>
          <w:p w14:paraId="1D6B3C7C" w14:textId="51C2CDA6" w:rsidR="00ED6425" w:rsidRPr="00483D65" w:rsidRDefault="00483D65" w:rsidP="00483D65">
            <w:pPr>
              <w:pStyle w:val="NoSpacing"/>
              <w:numPr>
                <w:ilvl w:val="0"/>
                <w:numId w:val="24"/>
              </w:numPr>
              <w:rPr>
                <w:rFonts w:cstheme="minorHAnsi"/>
                <w:b/>
                <w:szCs w:val="20"/>
                <w:u w:val="single"/>
              </w:rPr>
            </w:pPr>
            <w:r>
              <w:rPr>
                <w:rFonts w:cstheme="minorHAnsi"/>
                <w:color w:val="313131"/>
                <w:szCs w:val="20"/>
              </w:rPr>
              <w:t>Provide</w:t>
            </w:r>
            <w:r w:rsidRPr="00483D65">
              <w:rPr>
                <w:rFonts w:cstheme="minorHAnsi"/>
                <w:color w:val="313131"/>
                <w:szCs w:val="20"/>
              </w:rPr>
              <w:t xml:space="preserve"> excellent customer service by answering product-related questions, locating products, and helping Customers as needed</w:t>
            </w:r>
            <w:r>
              <w:rPr>
                <w:rFonts w:cstheme="minorHAnsi"/>
                <w:color w:val="313131"/>
                <w:szCs w:val="20"/>
              </w:rPr>
              <w:t>.</w:t>
            </w:r>
          </w:p>
          <w:p w14:paraId="6FF9966D" w14:textId="6B6D5B4A" w:rsidR="005A37CA" w:rsidRPr="005A37CA" w:rsidRDefault="008B178A" w:rsidP="00483D65">
            <w:pPr>
              <w:pStyle w:val="NoSpacing"/>
              <w:numPr>
                <w:ilvl w:val="0"/>
                <w:numId w:val="24"/>
              </w:numPr>
              <w:rPr>
                <w:rFonts w:cstheme="minorHAnsi"/>
                <w:b/>
                <w:szCs w:val="20"/>
                <w:u w:val="single"/>
              </w:rPr>
            </w:pPr>
            <w:r>
              <w:rPr>
                <w:rFonts w:cstheme="minorHAnsi"/>
                <w:color w:val="313131"/>
                <w:szCs w:val="20"/>
              </w:rPr>
              <w:t>Organize, clean, and prepare</w:t>
            </w:r>
            <w:r w:rsidRPr="008B178A">
              <w:rPr>
                <w:rFonts w:cstheme="minorHAnsi"/>
                <w:color w:val="313131"/>
                <w:szCs w:val="20"/>
              </w:rPr>
              <w:t xml:space="preserve"> prep areas, wareroom, and sales floor for incoming trucks</w:t>
            </w:r>
            <w:r w:rsidR="005A37CA">
              <w:rPr>
                <w:rFonts w:cstheme="minorHAnsi"/>
                <w:color w:val="313131"/>
                <w:szCs w:val="20"/>
              </w:rPr>
              <w:t>.</w:t>
            </w:r>
          </w:p>
          <w:p w14:paraId="6FB094DC" w14:textId="6EF9608B" w:rsidR="008B178A" w:rsidRPr="005A37CA" w:rsidRDefault="005A37CA" w:rsidP="00483D65">
            <w:pPr>
              <w:pStyle w:val="NoSpacing"/>
              <w:numPr>
                <w:ilvl w:val="0"/>
                <w:numId w:val="24"/>
              </w:numPr>
              <w:rPr>
                <w:rFonts w:cstheme="minorHAnsi"/>
                <w:b/>
                <w:szCs w:val="20"/>
                <w:u w:val="single"/>
              </w:rPr>
            </w:pPr>
            <w:r w:rsidRPr="005A37CA">
              <w:rPr>
                <w:rFonts w:cstheme="minorHAnsi"/>
                <w:color w:val="313131"/>
                <w:szCs w:val="20"/>
              </w:rPr>
              <w:t>Perform in a fast-paced work environment which requires detailed work and precision</w:t>
            </w:r>
            <w:r>
              <w:rPr>
                <w:rFonts w:cstheme="minorHAnsi"/>
                <w:color w:val="313131"/>
                <w:szCs w:val="20"/>
              </w:rPr>
              <w:t>.</w:t>
            </w:r>
          </w:p>
          <w:p w14:paraId="4D78C98D" w14:textId="64DF3C0E" w:rsidR="00266A7A" w:rsidRPr="00266A7A" w:rsidRDefault="00AD4614" w:rsidP="00483D65">
            <w:pPr>
              <w:pStyle w:val="NoSpacing"/>
              <w:numPr>
                <w:ilvl w:val="0"/>
                <w:numId w:val="24"/>
              </w:numPr>
              <w:rPr>
                <w:rFonts w:cstheme="minorHAnsi"/>
                <w:b/>
                <w:szCs w:val="20"/>
                <w:u w:val="single"/>
              </w:rPr>
            </w:pPr>
            <w:r>
              <w:rPr>
                <w:rFonts w:cstheme="minorHAnsi"/>
                <w:color w:val="313131"/>
                <w:szCs w:val="20"/>
              </w:rPr>
              <w:t>Maintain</w:t>
            </w:r>
            <w:r w:rsidRPr="00AD4614">
              <w:rPr>
                <w:rFonts w:cstheme="minorHAnsi"/>
                <w:color w:val="313131"/>
                <w:szCs w:val="20"/>
              </w:rPr>
              <w:t xml:space="preserve"> standards for safety and sanitation</w:t>
            </w:r>
            <w:r w:rsidR="004C12B3">
              <w:rPr>
                <w:rFonts w:cstheme="minorHAnsi"/>
                <w:color w:val="313131"/>
                <w:szCs w:val="20"/>
              </w:rPr>
              <w:br/>
            </w:r>
          </w:p>
          <w:p w14:paraId="2A91B0B0" w14:textId="4AF17543" w:rsidR="00266A7A" w:rsidRDefault="00805085" w:rsidP="00266A7A">
            <w:pPr>
              <w:pStyle w:val="NoSpacing"/>
              <w:rPr>
                <w:sz w:val="22"/>
              </w:rPr>
            </w:pPr>
            <w:r>
              <w:rPr>
                <w:b/>
                <w:sz w:val="22"/>
              </w:rPr>
              <w:t>Fitness Coordinator</w:t>
            </w:r>
            <w:r w:rsidR="00266A7A" w:rsidRPr="00D7629E">
              <w:rPr>
                <w:b/>
                <w:sz w:val="22"/>
              </w:rPr>
              <w:t xml:space="preserve">                                                                            </w:t>
            </w:r>
            <w:r>
              <w:rPr>
                <w:b/>
                <w:sz w:val="22"/>
              </w:rPr>
              <w:t xml:space="preserve">                             </w:t>
            </w:r>
            <w:r w:rsidR="00266A7A" w:rsidRPr="00D7629E">
              <w:rPr>
                <w:b/>
                <w:sz w:val="22"/>
              </w:rPr>
              <w:t xml:space="preserve">    </w:t>
            </w:r>
            <w:r w:rsidR="00266A7A">
              <w:rPr>
                <w:b/>
                <w:sz w:val="22"/>
              </w:rPr>
              <w:t xml:space="preserve">  </w:t>
            </w:r>
            <w:r w:rsidR="00266A7A" w:rsidRPr="00D7629E">
              <w:rPr>
                <w:b/>
                <w:sz w:val="22"/>
              </w:rPr>
              <w:t xml:space="preserve">April 2019 </w:t>
            </w:r>
            <w:r w:rsidR="00266A7A">
              <w:rPr>
                <w:b/>
                <w:sz w:val="22"/>
              </w:rPr>
              <w:t>– August 2020</w:t>
            </w:r>
          </w:p>
          <w:p w14:paraId="391A6AA0" w14:textId="4C5B413B" w:rsidR="004C12B3" w:rsidRPr="004C12B3" w:rsidRDefault="00266A7A" w:rsidP="004C12B3">
            <w:pPr>
              <w:pStyle w:val="NoSpacing"/>
              <w:rPr>
                <w:i/>
                <w:sz w:val="22"/>
              </w:rPr>
            </w:pPr>
            <w:r w:rsidRPr="00D7629E">
              <w:rPr>
                <w:i/>
                <w:sz w:val="22"/>
              </w:rPr>
              <w:t>The Uni</w:t>
            </w:r>
            <w:r w:rsidR="00B435FE">
              <w:rPr>
                <w:i/>
                <w:sz w:val="22"/>
              </w:rPr>
              <w:t xml:space="preserve">versity of Texas at San Antonio - </w:t>
            </w:r>
            <w:r w:rsidRPr="00D7629E">
              <w:rPr>
                <w:i/>
                <w:sz w:val="22"/>
              </w:rPr>
              <w:t>San Antonio, Texas</w:t>
            </w:r>
          </w:p>
          <w:p w14:paraId="36FC6B8D" w14:textId="77777777" w:rsidR="000B5B1F" w:rsidRDefault="004C12B3" w:rsidP="000B5B1F">
            <w:pPr>
              <w:pStyle w:val="NoSpacing"/>
              <w:numPr>
                <w:ilvl w:val="0"/>
                <w:numId w:val="25"/>
              </w:numPr>
              <w:rPr>
                <w:szCs w:val="20"/>
              </w:rPr>
            </w:pPr>
            <w:r>
              <w:rPr>
                <w:szCs w:val="20"/>
              </w:rPr>
              <w:t>Work with assistant director to conduct and present at staff trainings</w:t>
            </w:r>
          </w:p>
          <w:p w14:paraId="5C45467E" w14:textId="77777777" w:rsidR="004C12B3" w:rsidRDefault="004C12B3" w:rsidP="000B5B1F">
            <w:pPr>
              <w:pStyle w:val="NoSpacing"/>
              <w:numPr>
                <w:ilvl w:val="0"/>
                <w:numId w:val="25"/>
              </w:numPr>
              <w:rPr>
                <w:szCs w:val="20"/>
              </w:rPr>
            </w:pPr>
            <w:r>
              <w:rPr>
                <w:szCs w:val="20"/>
              </w:rPr>
              <w:t>Assist with fitness assistant evaluations, and be able to communicate positive and negative feedback for staff.</w:t>
            </w:r>
          </w:p>
          <w:p w14:paraId="00F46A5E" w14:textId="77777777" w:rsidR="004C12B3" w:rsidRDefault="004C12B3" w:rsidP="000B5B1F">
            <w:pPr>
              <w:pStyle w:val="NoSpacing"/>
              <w:numPr>
                <w:ilvl w:val="0"/>
                <w:numId w:val="25"/>
              </w:numPr>
              <w:rPr>
                <w:szCs w:val="20"/>
              </w:rPr>
            </w:pPr>
            <w:r>
              <w:rPr>
                <w:szCs w:val="20"/>
              </w:rPr>
              <w:t>Assist with even planning, programming and scheduling.</w:t>
            </w:r>
          </w:p>
          <w:p w14:paraId="37D6142B" w14:textId="77777777" w:rsidR="004C12B3" w:rsidRDefault="004C12B3" w:rsidP="000B5B1F">
            <w:pPr>
              <w:pStyle w:val="NoSpacing"/>
              <w:numPr>
                <w:ilvl w:val="0"/>
                <w:numId w:val="25"/>
              </w:numPr>
              <w:rPr>
                <w:szCs w:val="20"/>
              </w:rPr>
            </w:pPr>
            <w:r>
              <w:rPr>
                <w:szCs w:val="20"/>
              </w:rPr>
              <w:t>Asist with planning and management of student fitness supervisor meetings.</w:t>
            </w:r>
          </w:p>
          <w:p w14:paraId="027C23C9" w14:textId="759FB776" w:rsidR="004C12B3" w:rsidRPr="004C12B3" w:rsidRDefault="004C12B3" w:rsidP="000B5B1F">
            <w:pPr>
              <w:pStyle w:val="NoSpacing"/>
              <w:numPr>
                <w:ilvl w:val="0"/>
                <w:numId w:val="25"/>
              </w:numPr>
              <w:rPr>
                <w:szCs w:val="20"/>
              </w:rPr>
            </w:pPr>
            <w:r>
              <w:rPr>
                <w:szCs w:val="20"/>
              </w:rPr>
              <w:t>Follow through with student staff accountability and recognition system.</w:t>
            </w:r>
            <w:r>
              <w:rPr>
                <w:szCs w:val="20"/>
              </w:rPr>
              <w:br/>
            </w:r>
          </w:p>
          <w:p w14:paraId="7DE46C05" w14:textId="77777777" w:rsidR="000B5B1F" w:rsidRDefault="00E230DC" w:rsidP="000B5B1F">
            <w:pPr>
              <w:rPr>
                <w:b/>
                <w:sz w:val="26"/>
                <w:szCs w:val="26"/>
                <w:u w:val="single"/>
              </w:rPr>
            </w:pPr>
            <w:r w:rsidRPr="000B5B1F">
              <w:rPr>
                <w:b/>
                <w:sz w:val="26"/>
                <w:szCs w:val="26"/>
                <w:u w:val="single"/>
              </w:rPr>
              <w:t>Internships</w:t>
            </w:r>
          </w:p>
          <w:p w14:paraId="70848141" w14:textId="6B13482F" w:rsidR="000B5B1F" w:rsidRPr="00B435FE" w:rsidRDefault="00E230DC" w:rsidP="000B5B1F">
            <w:pPr>
              <w:rPr>
                <w:i/>
                <w:sz w:val="22"/>
              </w:rPr>
            </w:pPr>
            <w:r w:rsidRPr="000B5B1F">
              <w:rPr>
                <w:b/>
                <w:sz w:val="22"/>
              </w:rPr>
              <w:t xml:space="preserve">Nine Energy                                                                                                 </w:t>
            </w:r>
            <w:r w:rsidR="00071004" w:rsidRPr="000B5B1F">
              <w:rPr>
                <w:b/>
                <w:sz w:val="22"/>
              </w:rPr>
              <w:t xml:space="preserve">                         </w:t>
            </w:r>
            <w:r w:rsidR="009837E2" w:rsidRPr="000B5B1F">
              <w:rPr>
                <w:b/>
                <w:sz w:val="22"/>
              </w:rPr>
              <w:t xml:space="preserve">    </w:t>
            </w:r>
            <w:r w:rsidRPr="00071004">
              <w:rPr>
                <w:b/>
                <w:sz w:val="22"/>
              </w:rPr>
              <w:t xml:space="preserve">May 2019 </w:t>
            </w:r>
            <w:r w:rsidR="001841E1">
              <w:rPr>
                <w:b/>
                <w:sz w:val="22"/>
              </w:rPr>
              <w:t>-</w:t>
            </w:r>
            <w:r w:rsidRPr="00071004">
              <w:rPr>
                <w:b/>
                <w:sz w:val="22"/>
              </w:rPr>
              <w:t xml:space="preserve"> August 2019</w:t>
            </w:r>
            <w:r w:rsidR="00B435FE">
              <w:rPr>
                <w:b/>
                <w:sz w:val="22"/>
              </w:rPr>
              <w:br/>
            </w:r>
            <w:r w:rsidR="00B435FE">
              <w:rPr>
                <w:i/>
                <w:sz w:val="22"/>
              </w:rPr>
              <w:t>Pleasanton, Texas</w:t>
            </w:r>
          </w:p>
          <w:p w14:paraId="23DAF9BA" w14:textId="77777777" w:rsidR="00E230DC" w:rsidRPr="00F67695" w:rsidRDefault="00E131A1" w:rsidP="00F67695">
            <w:pPr>
              <w:pStyle w:val="NoSpacing"/>
              <w:numPr>
                <w:ilvl w:val="0"/>
                <w:numId w:val="29"/>
              </w:numPr>
              <w:rPr>
                <w:b/>
                <w:sz w:val="26"/>
                <w:szCs w:val="26"/>
                <w:u w:val="single"/>
              </w:rPr>
            </w:pPr>
            <w:r w:rsidRPr="000B5B1F">
              <w:rPr>
                <w:shd w:val="clear" w:color="auto" w:fill="FFFFFF"/>
              </w:rPr>
              <w:t>Responsible for conducting lab tests</w:t>
            </w:r>
            <w:r w:rsidR="000B5B1F">
              <w:rPr>
                <w:shd w:val="clear" w:color="auto" w:fill="FFFFFF"/>
              </w:rPr>
              <w:t xml:space="preserve"> on cement and </w:t>
            </w:r>
            <w:r w:rsidRPr="000B5B1F">
              <w:rPr>
                <w:shd w:val="clear" w:color="auto" w:fill="FFFFFF"/>
              </w:rPr>
              <w:t xml:space="preserve">oilfield chemicals </w:t>
            </w:r>
            <w:r w:rsidR="000B5B1F">
              <w:rPr>
                <w:shd w:val="clear" w:color="auto" w:fill="FFFFFF"/>
              </w:rPr>
              <w:t>using standard testing procedures.</w:t>
            </w:r>
          </w:p>
          <w:p w14:paraId="2533A183" w14:textId="77777777" w:rsidR="00F67695" w:rsidRPr="00F67695" w:rsidRDefault="00F67695" w:rsidP="00F67695">
            <w:pPr>
              <w:pStyle w:val="NoSpacing"/>
              <w:numPr>
                <w:ilvl w:val="0"/>
                <w:numId w:val="29"/>
              </w:numPr>
              <w:rPr>
                <w:b/>
                <w:sz w:val="26"/>
                <w:szCs w:val="26"/>
                <w:u w:val="single"/>
              </w:rPr>
            </w:pPr>
            <w:r>
              <w:rPr>
                <w:shd w:val="clear" w:color="auto" w:fill="FFFFFF"/>
              </w:rPr>
              <w:t>Prepare mixtures for analysis</w:t>
            </w:r>
          </w:p>
          <w:p w14:paraId="381A0216" w14:textId="77777777" w:rsidR="00F67695" w:rsidRPr="00F67695" w:rsidRDefault="00F67695" w:rsidP="00F67695">
            <w:pPr>
              <w:pStyle w:val="NoSpacing"/>
              <w:numPr>
                <w:ilvl w:val="0"/>
                <w:numId w:val="29"/>
              </w:numPr>
              <w:rPr>
                <w:b/>
                <w:sz w:val="26"/>
                <w:szCs w:val="26"/>
                <w:u w:val="single"/>
              </w:rPr>
            </w:pPr>
            <w:r>
              <w:rPr>
                <w:shd w:val="clear" w:color="auto" w:fill="FFFFFF"/>
              </w:rPr>
              <w:t>Assist the team on projects as necessary</w:t>
            </w:r>
          </w:p>
          <w:p w14:paraId="34848902" w14:textId="5B88E558" w:rsidR="00F67695" w:rsidRPr="00F67695" w:rsidRDefault="00F67695" w:rsidP="00F67695">
            <w:pPr>
              <w:pStyle w:val="NoSpacing"/>
              <w:numPr>
                <w:ilvl w:val="0"/>
                <w:numId w:val="29"/>
              </w:numPr>
              <w:rPr>
                <w:b/>
                <w:sz w:val="26"/>
                <w:szCs w:val="26"/>
                <w:u w:val="single"/>
              </w:rPr>
            </w:pPr>
            <w:r>
              <w:rPr>
                <w:shd w:val="clear" w:color="auto" w:fill="FFFFFF"/>
              </w:rPr>
              <w:t>Ensure all chemicals are stored properly</w:t>
            </w:r>
          </w:p>
          <w:p w14:paraId="11401925" w14:textId="77777777" w:rsidR="00F67695" w:rsidRPr="00F67695" w:rsidRDefault="00F67695" w:rsidP="00F67695">
            <w:pPr>
              <w:pStyle w:val="NoSpacing"/>
              <w:numPr>
                <w:ilvl w:val="0"/>
                <w:numId w:val="29"/>
              </w:numPr>
              <w:rPr>
                <w:b/>
                <w:sz w:val="26"/>
                <w:szCs w:val="26"/>
                <w:u w:val="single"/>
              </w:rPr>
            </w:pPr>
            <w:r>
              <w:rPr>
                <w:shd w:val="clear" w:color="auto" w:fill="FFFFFF"/>
              </w:rPr>
              <w:t>Maintain chemical inventory</w:t>
            </w:r>
          </w:p>
          <w:p w14:paraId="396C7A72" w14:textId="29D03B6D" w:rsidR="00F67695" w:rsidRPr="00F67695" w:rsidRDefault="00F67695" w:rsidP="00F67695">
            <w:pPr>
              <w:pStyle w:val="NoSpacing"/>
              <w:numPr>
                <w:ilvl w:val="0"/>
                <w:numId w:val="29"/>
              </w:numPr>
              <w:rPr>
                <w:b/>
                <w:sz w:val="26"/>
                <w:szCs w:val="26"/>
                <w:u w:val="single"/>
              </w:rPr>
            </w:pPr>
            <w:r>
              <w:rPr>
                <w:shd w:val="clear" w:color="auto" w:fill="FFFFFF"/>
              </w:rPr>
              <w:t>Calculate concentrations and mix test fluids</w:t>
            </w:r>
          </w:p>
        </w:tc>
      </w:tr>
      <w:tr w:rsidR="009C1A99" w14:paraId="0C1F2B8E" w14:textId="77777777" w:rsidTr="00B435FE">
        <w:trPr>
          <w:trHeight w:hRule="exact" w:val="288"/>
        </w:trPr>
        <w:tc>
          <w:tcPr>
            <w:tcW w:w="173" w:type="dxa"/>
          </w:tcPr>
          <w:p w14:paraId="48164F14" w14:textId="63114D52" w:rsidR="009C1A99" w:rsidRDefault="001605A7" w:rsidP="00EB3AD4">
            <w:pPr>
              <w:pStyle w:val="NoSpacing"/>
            </w:pPr>
            <w:r>
              <w:rPr>
                <w:noProof/>
              </w:rPr>
              <mc:AlternateContent>
                <mc:Choice Requires="wps">
                  <w:drawing>
                    <wp:anchor distT="0" distB="0" distL="114300" distR="114300" simplePos="0" relativeHeight="251659264" behindDoc="0" locked="0" layoutInCell="1" allowOverlap="1" wp14:anchorId="4DE9A878" wp14:editId="1F9CA46C">
                      <wp:simplePos x="0" y="0"/>
                      <wp:positionH relativeFrom="column">
                        <wp:posOffset>-177165</wp:posOffset>
                      </wp:positionH>
                      <wp:positionV relativeFrom="paragraph">
                        <wp:posOffset>70485</wp:posOffset>
                      </wp:positionV>
                      <wp:extent cx="457200" cy="2057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57200" cy="2057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47155A" w14:textId="77777777" w:rsidR="001605A7" w:rsidRDefault="00160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E9A878" id="_x0000_t202" coordsize="21600,21600" o:spt="202" path="m0,0l0,21600,21600,21600,21600,0xe">
                      <v:stroke joinstyle="miter"/>
                      <v:path gradientshapeok="t" o:connecttype="rect"/>
                    </v:shapetype>
                    <v:shape id="Text Box 1" o:spid="_x0000_s1026" type="#_x0000_t202" style="position:absolute;margin-left:-13.95pt;margin-top:5.55pt;width:36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" filled="f" stroked="f">
                      <v:textbox>
                        <w:txbxContent>
                          <w:p w14:paraId="1A47155A" w14:textId="77777777" w:rsidR="001605A7" w:rsidRDefault="001605A7"/>
                        </w:txbxContent>
                      </v:textbox>
                      <w10:wrap type="square"/>
                    </v:shape>
                  </w:pict>
                </mc:Fallback>
              </mc:AlternateContent>
            </w:r>
          </w:p>
        </w:tc>
        <w:tc>
          <w:tcPr>
            <w:tcW w:w="278" w:type="dxa"/>
          </w:tcPr>
          <w:p w14:paraId="1AE4A056" w14:textId="77777777" w:rsidR="009C1A99" w:rsidRDefault="009C1A99" w:rsidP="00EB3AD4">
            <w:pPr>
              <w:pStyle w:val="NoSpacing"/>
            </w:pPr>
          </w:p>
        </w:tc>
        <w:tc>
          <w:tcPr>
            <w:tcW w:w="10432" w:type="dxa"/>
          </w:tcPr>
          <w:p w14:paraId="73EC8704" w14:textId="77777777" w:rsidR="009C1A99" w:rsidRDefault="009C1A99" w:rsidP="00EB3AD4">
            <w:pPr>
              <w:pStyle w:val="NoSpacing"/>
              <w:rPr>
                <w:rFonts w:ascii="Times New Roman" w:hAnsi="Times New Roman" w:cs="Times New Roman"/>
                <w:sz w:val="24"/>
                <w:szCs w:val="24"/>
              </w:rPr>
            </w:pPr>
          </w:p>
          <w:p w14:paraId="540492E6" w14:textId="77777777" w:rsidR="003C23A6" w:rsidRDefault="003C23A6" w:rsidP="00EB3AD4">
            <w:pPr>
              <w:pStyle w:val="NoSpacing"/>
              <w:rPr>
                <w:rFonts w:ascii="Times New Roman" w:hAnsi="Times New Roman" w:cs="Times New Roman"/>
                <w:sz w:val="24"/>
                <w:szCs w:val="24"/>
              </w:rPr>
            </w:pPr>
          </w:p>
          <w:p w14:paraId="4E845181" w14:textId="77777777" w:rsidR="003C23A6" w:rsidRDefault="003C23A6" w:rsidP="00EB3AD4">
            <w:pPr>
              <w:pStyle w:val="NoSpacing"/>
              <w:rPr>
                <w:rFonts w:ascii="Times New Roman" w:hAnsi="Times New Roman" w:cs="Times New Roman"/>
                <w:sz w:val="24"/>
                <w:szCs w:val="24"/>
              </w:rPr>
            </w:pPr>
          </w:p>
          <w:p w14:paraId="4FE7D690" w14:textId="77777777" w:rsidR="003C23A6" w:rsidRPr="001605A7" w:rsidRDefault="003C23A6" w:rsidP="00EB3AD4">
            <w:pPr>
              <w:pStyle w:val="NoSpacing"/>
              <w:rPr>
                <w:rFonts w:ascii="Times New Roman" w:hAnsi="Times New Roman" w:cs="Times New Roman"/>
                <w:sz w:val="24"/>
                <w:szCs w:val="24"/>
              </w:rPr>
            </w:pPr>
          </w:p>
        </w:tc>
      </w:tr>
      <w:tr w:rsidR="009C1A99" w14:paraId="71216E38" w14:textId="77777777" w:rsidTr="00B435FE">
        <w:tc>
          <w:tcPr>
            <w:tcW w:w="173" w:type="dxa"/>
            <w:shd w:val="clear" w:color="auto" w:fill="244A58" w:themeFill="accent2"/>
          </w:tcPr>
          <w:p w14:paraId="22D6A6E0" w14:textId="77777777" w:rsidR="009C1A99" w:rsidRDefault="009C1A99" w:rsidP="00EB3AD4">
            <w:pPr>
              <w:pStyle w:val="NoSpacing"/>
            </w:pPr>
          </w:p>
        </w:tc>
        <w:tc>
          <w:tcPr>
            <w:tcW w:w="278" w:type="dxa"/>
          </w:tcPr>
          <w:p w14:paraId="3BA220DE" w14:textId="77777777" w:rsidR="001605A7" w:rsidRDefault="001605A7" w:rsidP="00EB3AD4">
            <w:pPr>
              <w:pStyle w:val="NoSpacing"/>
            </w:pPr>
          </w:p>
          <w:p w14:paraId="7D5968A0" w14:textId="77777777" w:rsidR="001605A7" w:rsidRDefault="001605A7" w:rsidP="00EB3AD4">
            <w:pPr>
              <w:pStyle w:val="NoSpacing"/>
            </w:pPr>
          </w:p>
          <w:p w14:paraId="6A0FBFDA" w14:textId="77777777" w:rsidR="001605A7" w:rsidRDefault="001605A7" w:rsidP="00EB3AD4">
            <w:pPr>
              <w:pStyle w:val="NoSpacing"/>
            </w:pPr>
          </w:p>
          <w:p w14:paraId="1FCCB35F" w14:textId="77777777" w:rsidR="001605A7" w:rsidRDefault="001605A7" w:rsidP="00EB3AD4">
            <w:pPr>
              <w:pStyle w:val="NoSpacing"/>
            </w:pPr>
          </w:p>
        </w:tc>
        <w:tc>
          <w:tcPr>
            <w:tcW w:w="10432" w:type="dxa"/>
          </w:tcPr>
          <w:p w14:paraId="0B4E29A0" w14:textId="77777777" w:rsidR="004C12B3" w:rsidRDefault="004C12B3" w:rsidP="000B5B1F">
            <w:pPr>
              <w:pStyle w:val="NoSpacing"/>
              <w:rPr>
                <w:rFonts w:ascii="Times New Roman" w:hAnsi="Times New Roman" w:cs="Times New Roman"/>
                <w:b/>
                <w:sz w:val="22"/>
              </w:rPr>
            </w:pPr>
            <w:r>
              <w:rPr>
                <w:rFonts w:ascii="Times New Roman" w:hAnsi="Times New Roman" w:cs="Times New Roman"/>
                <w:b/>
                <w:sz w:val="22"/>
              </w:rPr>
              <w:t>Skills</w:t>
            </w:r>
          </w:p>
          <w:p w14:paraId="6698B547" w14:textId="0837EF2D" w:rsidR="004C12B3" w:rsidRPr="004C12B3" w:rsidRDefault="004C12B3" w:rsidP="004C12B3">
            <w:pPr>
              <w:pStyle w:val="NoSpacing"/>
              <w:numPr>
                <w:ilvl w:val="0"/>
                <w:numId w:val="28"/>
              </w:numPr>
              <w:rPr>
                <w:rFonts w:ascii="Times New Roman" w:hAnsi="Times New Roman" w:cs="Times New Roman"/>
                <w:szCs w:val="20"/>
              </w:rPr>
            </w:pPr>
            <w:r w:rsidRPr="004C12B3">
              <w:rPr>
                <w:rFonts w:ascii="Times New Roman" w:hAnsi="Times New Roman" w:cs="Times New Roman"/>
                <w:szCs w:val="20"/>
              </w:rPr>
              <w:t>Bilingual</w:t>
            </w:r>
            <w:r>
              <w:rPr>
                <w:rFonts w:ascii="Times New Roman" w:hAnsi="Times New Roman" w:cs="Times New Roman"/>
                <w:szCs w:val="20"/>
              </w:rPr>
              <w:t xml:space="preserve"> – </w:t>
            </w:r>
            <w:r>
              <w:rPr>
                <w:rFonts w:ascii="Times New Roman" w:hAnsi="Times New Roman" w:cs="Times New Roman"/>
                <w:i/>
                <w:szCs w:val="20"/>
              </w:rPr>
              <w:t>Spanish</w:t>
            </w:r>
            <w:r>
              <w:rPr>
                <w:rFonts w:ascii="Times New Roman" w:hAnsi="Times New Roman" w:cs="Times New Roman"/>
                <w:szCs w:val="20"/>
              </w:rPr>
              <w:br/>
            </w:r>
          </w:p>
          <w:p w14:paraId="67CA4609" w14:textId="5DC9E7D5" w:rsidR="00664BCA" w:rsidRPr="000B5B1F" w:rsidRDefault="00664BCA" w:rsidP="000B5B1F">
            <w:pPr>
              <w:pStyle w:val="NoSpacing"/>
              <w:rPr>
                <w:rFonts w:ascii="Times New Roman" w:hAnsi="Times New Roman" w:cs="Times New Roman"/>
                <w:b/>
                <w:sz w:val="22"/>
              </w:rPr>
            </w:pPr>
            <w:r>
              <w:rPr>
                <w:rFonts w:ascii="Times New Roman" w:hAnsi="Times New Roman" w:cs="Times New Roman"/>
                <w:b/>
                <w:sz w:val="22"/>
              </w:rPr>
              <w:t>Award</w:t>
            </w:r>
            <w:r w:rsidR="000B5B1F">
              <w:rPr>
                <w:rFonts w:ascii="Times New Roman" w:hAnsi="Times New Roman" w:cs="Times New Roman"/>
                <w:b/>
                <w:sz w:val="22"/>
              </w:rPr>
              <w:t>s</w:t>
            </w:r>
          </w:p>
          <w:p w14:paraId="364E2595" w14:textId="2659F35F" w:rsidR="00F17594" w:rsidRDefault="00664BCA" w:rsidP="00EB3AD4">
            <w:pPr>
              <w:pStyle w:val="NoSpacing"/>
              <w:numPr>
                <w:ilvl w:val="0"/>
                <w:numId w:val="21"/>
              </w:numPr>
              <w:rPr>
                <w:rFonts w:ascii="Times New Roman" w:hAnsi="Times New Roman" w:cs="Times New Roman"/>
                <w:b/>
                <w:sz w:val="22"/>
              </w:rPr>
            </w:pPr>
            <w:r>
              <w:rPr>
                <w:rFonts w:ascii="Times New Roman" w:hAnsi="Times New Roman" w:cs="Times New Roman"/>
                <w:szCs w:val="20"/>
              </w:rPr>
              <w:t xml:space="preserve">Dean’s List </w:t>
            </w:r>
            <w:r w:rsidR="00E64961">
              <w:rPr>
                <w:rFonts w:ascii="Times New Roman" w:hAnsi="Times New Roman" w:cs="Times New Roman"/>
                <w:szCs w:val="20"/>
              </w:rPr>
              <w:t xml:space="preserve">                                                                                                                                                       </w:t>
            </w:r>
            <w:r w:rsidR="00E64961" w:rsidRPr="00E64961">
              <w:rPr>
                <w:rFonts w:ascii="Times New Roman" w:hAnsi="Times New Roman" w:cs="Times New Roman"/>
                <w:b/>
                <w:sz w:val="22"/>
              </w:rPr>
              <w:t>Spring 2017</w:t>
            </w:r>
          </w:p>
          <w:p w14:paraId="63DA4CB7" w14:textId="7A1D1453" w:rsidR="00E64961" w:rsidRDefault="00E64961" w:rsidP="00EB3AD4">
            <w:pPr>
              <w:pStyle w:val="NoSpacing"/>
              <w:numPr>
                <w:ilvl w:val="0"/>
                <w:numId w:val="21"/>
              </w:numPr>
              <w:rPr>
                <w:rFonts w:ascii="Times New Roman" w:hAnsi="Times New Roman" w:cs="Times New Roman"/>
                <w:b/>
                <w:sz w:val="22"/>
              </w:rPr>
            </w:pPr>
            <w:r w:rsidRPr="00E64961">
              <w:rPr>
                <w:rFonts w:ascii="Times New Roman" w:hAnsi="Times New Roman" w:cs="Times New Roman"/>
                <w:szCs w:val="20"/>
              </w:rPr>
              <w:t xml:space="preserve">Honor Roll                                                                                                                     </w:t>
            </w:r>
            <w:r>
              <w:rPr>
                <w:rFonts w:ascii="Times New Roman" w:hAnsi="Times New Roman" w:cs="Times New Roman"/>
                <w:szCs w:val="20"/>
              </w:rPr>
              <w:t xml:space="preserve">              </w:t>
            </w:r>
            <w:r>
              <w:rPr>
                <w:rFonts w:ascii="Times New Roman" w:hAnsi="Times New Roman" w:cs="Times New Roman"/>
                <w:b/>
                <w:sz w:val="22"/>
              </w:rPr>
              <w:t>Fall 2016 – Spring 2021</w:t>
            </w:r>
          </w:p>
          <w:p w14:paraId="0BC45BB7" w14:textId="7B6F5BAE" w:rsidR="00941A87" w:rsidRDefault="00664BCA" w:rsidP="005643F4">
            <w:pPr>
              <w:pStyle w:val="NoSpacing"/>
              <w:ind w:left="360"/>
              <w:rPr>
                <w:rFonts w:ascii="Times New Roman" w:hAnsi="Times New Roman" w:cs="Times New Roman"/>
                <w:b/>
                <w:sz w:val="22"/>
              </w:rPr>
            </w:pPr>
            <w:r w:rsidRPr="00F17594">
              <w:rPr>
                <w:rFonts w:ascii="Times New Roman" w:hAnsi="Times New Roman" w:cs="Times New Roman"/>
                <w:szCs w:val="20"/>
              </w:rPr>
              <w:t xml:space="preserve">                                                                                                                                           </w:t>
            </w:r>
            <w:r w:rsidR="005643F4">
              <w:rPr>
                <w:rFonts w:ascii="Times New Roman" w:hAnsi="Times New Roman" w:cs="Times New Roman"/>
                <w:szCs w:val="20"/>
              </w:rPr>
              <w:t xml:space="preserve">                          </w:t>
            </w:r>
          </w:p>
          <w:p w14:paraId="01183CE5" w14:textId="22E16CDE" w:rsidR="00AE2946" w:rsidRDefault="00664BCA" w:rsidP="00EB3AD4">
            <w:pPr>
              <w:pStyle w:val="NoSpacing"/>
              <w:rPr>
                <w:rFonts w:ascii="Times New Roman" w:hAnsi="Times New Roman" w:cs="Times New Roman"/>
                <w:b/>
                <w:sz w:val="22"/>
              </w:rPr>
            </w:pPr>
            <w:r>
              <w:rPr>
                <w:rFonts w:ascii="Times New Roman" w:hAnsi="Times New Roman" w:cs="Times New Roman"/>
                <w:b/>
                <w:sz w:val="22"/>
              </w:rPr>
              <w:t>Personal Development</w:t>
            </w:r>
          </w:p>
          <w:p w14:paraId="4A95908A" w14:textId="6E0C8C45" w:rsidR="003E5D64" w:rsidRPr="003E5D64" w:rsidRDefault="00664BCA" w:rsidP="003E5D64">
            <w:pPr>
              <w:pStyle w:val="NoSpacing"/>
              <w:numPr>
                <w:ilvl w:val="0"/>
                <w:numId w:val="21"/>
              </w:numPr>
              <w:rPr>
                <w:rFonts w:ascii="Times New Roman" w:hAnsi="Times New Roman" w:cs="Times New Roman"/>
                <w:szCs w:val="20"/>
              </w:rPr>
            </w:pPr>
            <w:r>
              <w:rPr>
                <w:rFonts w:ascii="Times New Roman" w:hAnsi="Times New Roman" w:cs="Times New Roman"/>
                <w:szCs w:val="20"/>
              </w:rPr>
              <w:t xml:space="preserve">Student Leader Institute                                                                                                 </w:t>
            </w:r>
            <w:r w:rsidR="00965BE9">
              <w:rPr>
                <w:rFonts w:ascii="Times New Roman" w:hAnsi="Times New Roman" w:cs="Times New Roman"/>
                <w:szCs w:val="20"/>
              </w:rPr>
              <w:t xml:space="preserve">                               </w:t>
            </w:r>
            <w:r>
              <w:rPr>
                <w:rFonts w:ascii="Times New Roman" w:hAnsi="Times New Roman" w:cs="Times New Roman"/>
                <w:szCs w:val="20"/>
              </w:rPr>
              <w:t xml:space="preserve"> </w:t>
            </w:r>
            <w:r>
              <w:rPr>
                <w:rFonts w:ascii="Times New Roman" w:hAnsi="Times New Roman" w:cs="Times New Roman"/>
                <w:b/>
                <w:sz w:val="22"/>
              </w:rPr>
              <w:t>October 2018</w:t>
            </w:r>
          </w:p>
          <w:p w14:paraId="27E99C89" w14:textId="77777777" w:rsidR="00AD4614" w:rsidRDefault="00AD4614" w:rsidP="00EB3AD4">
            <w:pPr>
              <w:pStyle w:val="NoSpacing"/>
              <w:rPr>
                <w:rFonts w:ascii="Times New Roman" w:hAnsi="Times New Roman" w:cs="Times New Roman"/>
                <w:b/>
                <w:sz w:val="22"/>
              </w:rPr>
            </w:pPr>
          </w:p>
          <w:p w14:paraId="0B0A0EBE" w14:textId="77777777" w:rsidR="009C1A99" w:rsidRPr="004E3187" w:rsidRDefault="00682018" w:rsidP="00EB3AD4">
            <w:pPr>
              <w:pStyle w:val="NoSpacing"/>
              <w:rPr>
                <w:rFonts w:ascii="Times New Roman" w:hAnsi="Times New Roman" w:cs="Times New Roman"/>
                <w:b/>
                <w:sz w:val="22"/>
              </w:rPr>
            </w:pPr>
            <w:r w:rsidRPr="004E3187">
              <w:rPr>
                <w:rFonts w:ascii="Times New Roman" w:hAnsi="Times New Roman" w:cs="Times New Roman"/>
                <w:b/>
                <w:sz w:val="22"/>
              </w:rPr>
              <w:lastRenderedPageBreak/>
              <w:t>References</w:t>
            </w:r>
          </w:p>
          <w:sdt>
            <w:sdtPr>
              <w:rPr>
                <w:rFonts w:ascii="Times New Roman" w:hAnsi="Times New Roman" w:cs="Times New Roman"/>
                <w:sz w:val="24"/>
                <w:szCs w:val="24"/>
              </w:rPr>
              <w:id w:val="24003798"/>
              <w:placeholder>
                <w:docPart w:val="603B8B74AAA213458C98BF5FFB27A791"/>
              </w:placeholder>
            </w:sdtPr>
            <w:sdtEndPr/>
            <w:sdtContent>
              <w:p w14:paraId="086FD14A" w14:textId="7968120C" w:rsidR="00BC12BC" w:rsidRDefault="00F67695" w:rsidP="00F67695">
                <w:pPr>
                  <w:pStyle w:val="NoSpacing"/>
                  <w:rPr>
                    <w:rFonts w:ascii="Times New Roman" w:hAnsi="Times New Roman" w:cs="Times New Roman"/>
                    <w:szCs w:val="20"/>
                  </w:rPr>
                </w:pPr>
                <w:r>
                  <w:rPr>
                    <w:rFonts w:ascii="Times New Roman" w:hAnsi="Times New Roman" w:cs="Times New Roman"/>
                    <w:szCs w:val="20"/>
                  </w:rPr>
                  <w:t xml:space="preserve">Steve Kudika </w:t>
                </w:r>
              </w:p>
              <w:p w14:paraId="28894328" w14:textId="77777777" w:rsidR="00F67695" w:rsidRDefault="00F67695" w:rsidP="00F67695">
                <w:pPr>
                  <w:pStyle w:val="NoSpacing"/>
                  <w:rPr>
                    <w:rFonts w:ascii="Times New Roman" w:hAnsi="Times New Roman" w:cs="Times New Roman"/>
                    <w:szCs w:val="20"/>
                  </w:rPr>
                </w:pPr>
                <w:r>
                  <w:rPr>
                    <w:rFonts w:ascii="Times New Roman" w:hAnsi="Times New Roman" w:cs="Times New Roman"/>
                    <w:szCs w:val="20"/>
                  </w:rPr>
                  <w:t>Assistant Director of Fitness and Wellness</w:t>
                </w:r>
              </w:p>
              <w:p w14:paraId="62C4B241" w14:textId="5F8E05B0" w:rsidR="00F67695" w:rsidRDefault="00F67695" w:rsidP="00F67695">
                <w:pPr>
                  <w:pStyle w:val="NoSpacing"/>
                  <w:rPr>
                    <w:rFonts w:ascii="Times New Roman" w:hAnsi="Times New Roman" w:cs="Times New Roman"/>
                    <w:szCs w:val="20"/>
                  </w:rPr>
                </w:pPr>
                <w:r>
                  <w:rPr>
                    <w:rFonts w:ascii="Times New Roman" w:hAnsi="Times New Roman" w:cs="Times New Roman"/>
                    <w:szCs w:val="20"/>
                  </w:rPr>
                  <w:t>(210)517-8515</w:t>
                </w:r>
              </w:p>
              <w:p w14:paraId="667D278C" w14:textId="328E9AF2" w:rsidR="00F67695" w:rsidRPr="00BB45B5" w:rsidRDefault="00F67695" w:rsidP="00F67695">
                <w:pPr>
                  <w:pStyle w:val="NoSpacing"/>
                  <w:rPr>
                    <w:rFonts w:ascii="Times New Roman" w:hAnsi="Times New Roman" w:cs="Times New Roman"/>
                    <w:szCs w:val="20"/>
                  </w:rPr>
                </w:pPr>
                <w:r>
                  <w:rPr>
                    <w:rFonts w:ascii="Times New Roman" w:hAnsi="Times New Roman" w:cs="Times New Roman"/>
                    <w:szCs w:val="20"/>
                  </w:rPr>
                  <w:t>steve.kudita@utsa.edu</w:t>
                </w:r>
              </w:p>
              <w:p w14:paraId="3230A400" w14:textId="77777777" w:rsidR="004E3187" w:rsidRPr="00BB45B5" w:rsidRDefault="004E3187" w:rsidP="00EB3AD4">
                <w:pPr>
                  <w:pStyle w:val="NoSpacing"/>
                  <w:rPr>
                    <w:rFonts w:ascii="Times New Roman" w:hAnsi="Times New Roman" w:cs="Times New Roman"/>
                    <w:szCs w:val="20"/>
                  </w:rPr>
                </w:pPr>
              </w:p>
              <w:p w14:paraId="7FB4CF5C" w14:textId="0D88AEA4" w:rsidR="00062E80" w:rsidRPr="00BB45B5" w:rsidRDefault="00071004" w:rsidP="00EB3AD4">
                <w:pPr>
                  <w:pStyle w:val="NoSpacing"/>
                  <w:rPr>
                    <w:rFonts w:ascii="Times New Roman" w:hAnsi="Times New Roman" w:cs="Times New Roman"/>
                    <w:szCs w:val="20"/>
                  </w:rPr>
                </w:pPr>
                <w:r>
                  <w:rPr>
                    <w:rFonts w:ascii="Times New Roman" w:hAnsi="Times New Roman" w:cs="Times New Roman"/>
                    <w:szCs w:val="20"/>
                  </w:rPr>
                  <w:t>Joe Huwel</w:t>
                </w:r>
                <w:r w:rsidR="005F7ADA" w:rsidRPr="00BB45B5">
                  <w:rPr>
                    <w:rFonts w:ascii="Times New Roman" w:hAnsi="Times New Roman" w:cs="Times New Roman"/>
                    <w:szCs w:val="20"/>
                  </w:rPr>
                  <w:t xml:space="preserve"> </w:t>
                </w:r>
              </w:p>
              <w:p w14:paraId="076214C4" w14:textId="3159D817" w:rsidR="001208FB" w:rsidRPr="00BB45B5" w:rsidRDefault="00071004" w:rsidP="00EB3AD4">
                <w:pPr>
                  <w:pStyle w:val="NoSpacing"/>
                  <w:rPr>
                    <w:rFonts w:ascii="Times New Roman" w:hAnsi="Times New Roman" w:cs="Times New Roman"/>
                    <w:szCs w:val="20"/>
                  </w:rPr>
                </w:pPr>
                <w:r>
                  <w:rPr>
                    <w:rFonts w:ascii="Times New Roman" w:hAnsi="Times New Roman" w:cs="Times New Roman"/>
                    <w:szCs w:val="20"/>
                  </w:rPr>
                  <w:t>Vice President</w:t>
                </w:r>
              </w:p>
              <w:p w14:paraId="20B5EF30" w14:textId="340258EF" w:rsidR="00062E80" w:rsidRPr="00BB45B5" w:rsidRDefault="00071004" w:rsidP="00EB3AD4">
                <w:pPr>
                  <w:pStyle w:val="NoSpacing"/>
                  <w:rPr>
                    <w:rFonts w:ascii="Times New Roman" w:hAnsi="Times New Roman" w:cs="Times New Roman"/>
                    <w:szCs w:val="20"/>
                  </w:rPr>
                </w:pPr>
                <w:r>
                  <w:rPr>
                    <w:rFonts w:ascii="Times New Roman" w:hAnsi="Times New Roman" w:cs="Times New Roman"/>
                    <w:szCs w:val="20"/>
                  </w:rPr>
                  <w:t xml:space="preserve">Nine Energy </w:t>
                </w:r>
                <w:r w:rsidR="001841E1">
                  <w:rPr>
                    <w:rFonts w:ascii="Times New Roman" w:hAnsi="Times New Roman" w:cs="Times New Roman"/>
                    <w:szCs w:val="20"/>
                  </w:rPr>
                  <w:t>-</w:t>
                </w:r>
                <w:r>
                  <w:rPr>
                    <w:rFonts w:ascii="Times New Roman" w:hAnsi="Times New Roman" w:cs="Times New Roman"/>
                    <w:szCs w:val="20"/>
                  </w:rPr>
                  <w:t xml:space="preserve"> Fort Worth, Texas</w:t>
                </w:r>
              </w:p>
              <w:p w14:paraId="3DA0D971" w14:textId="6297D9E5" w:rsidR="00062E80" w:rsidRPr="00BB45B5" w:rsidRDefault="009837E2" w:rsidP="00EB3AD4">
                <w:pPr>
                  <w:pStyle w:val="NoSpacing"/>
                  <w:rPr>
                    <w:rFonts w:ascii="Times New Roman" w:hAnsi="Times New Roman" w:cs="Times New Roman"/>
                    <w:szCs w:val="20"/>
                  </w:rPr>
                </w:pPr>
                <w:r>
                  <w:rPr>
                    <w:rFonts w:ascii="Times New Roman" w:hAnsi="Times New Roman" w:cs="Times New Roman"/>
                    <w:szCs w:val="20"/>
                  </w:rPr>
                  <w:t>(281) 723-3126</w:t>
                </w:r>
              </w:p>
              <w:p w14:paraId="0CAD7A22" w14:textId="77777777" w:rsidR="001208FB" w:rsidRPr="00BB45B5" w:rsidRDefault="001208FB" w:rsidP="00EB3AD4">
                <w:pPr>
                  <w:pStyle w:val="NoSpacing"/>
                  <w:rPr>
                    <w:rFonts w:ascii="Times New Roman" w:hAnsi="Times New Roman" w:cs="Times New Roman"/>
                    <w:szCs w:val="20"/>
                  </w:rPr>
                </w:pPr>
              </w:p>
              <w:p w14:paraId="2570BA5D" w14:textId="06091C0B" w:rsidR="001208FB" w:rsidRDefault="009837E2" w:rsidP="00EB3AD4">
                <w:pPr>
                  <w:pStyle w:val="NoSpacing"/>
                  <w:rPr>
                    <w:rFonts w:ascii="Times New Roman" w:hAnsi="Times New Roman" w:cs="Times New Roman"/>
                    <w:szCs w:val="20"/>
                  </w:rPr>
                </w:pPr>
                <w:r>
                  <w:rPr>
                    <w:rFonts w:ascii="Times New Roman" w:hAnsi="Times New Roman" w:cs="Times New Roman"/>
                    <w:szCs w:val="20"/>
                  </w:rPr>
                  <w:t>Bud Villareal</w:t>
                </w:r>
              </w:p>
              <w:p w14:paraId="31E9F02E" w14:textId="59E7DB02" w:rsidR="009837E2" w:rsidRDefault="00632E2B" w:rsidP="00EB3AD4">
                <w:pPr>
                  <w:pStyle w:val="NoSpacing"/>
                  <w:rPr>
                    <w:rFonts w:ascii="Times New Roman" w:hAnsi="Times New Roman" w:cs="Times New Roman"/>
                    <w:szCs w:val="20"/>
                  </w:rPr>
                </w:pPr>
                <w:r>
                  <w:rPr>
                    <w:rFonts w:ascii="Times New Roman" w:hAnsi="Times New Roman" w:cs="Times New Roman"/>
                    <w:szCs w:val="20"/>
                  </w:rPr>
                  <w:t>Head Lab Director</w:t>
                </w:r>
              </w:p>
              <w:p w14:paraId="4B2F2BEA" w14:textId="49BF1E92" w:rsidR="009837E2" w:rsidRPr="00BB45B5" w:rsidRDefault="009837E2" w:rsidP="00EB3AD4">
                <w:pPr>
                  <w:pStyle w:val="NoSpacing"/>
                  <w:rPr>
                    <w:rFonts w:ascii="Times New Roman" w:hAnsi="Times New Roman" w:cs="Times New Roman"/>
                    <w:szCs w:val="20"/>
                  </w:rPr>
                </w:pPr>
                <w:r>
                  <w:rPr>
                    <w:rFonts w:ascii="Times New Roman" w:hAnsi="Times New Roman" w:cs="Times New Roman"/>
                    <w:szCs w:val="20"/>
                  </w:rPr>
                  <w:t xml:space="preserve">Nine Energy </w:t>
                </w:r>
                <w:r w:rsidR="001841E1">
                  <w:rPr>
                    <w:rFonts w:ascii="Times New Roman" w:hAnsi="Times New Roman" w:cs="Times New Roman"/>
                    <w:szCs w:val="20"/>
                  </w:rPr>
                  <w:t>-</w:t>
                </w:r>
                <w:r>
                  <w:rPr>
                    <w:rFonts w:ascii="Times New Roman" w:hAnsi="Times New Roman" w:cs="Times New Roman"/>
                    <w:szCs w:val="20"/>
                  </w:rPr>
                  <w:t xml:space="preserve"> Pleasanton, Texas</w:t>
                </w:r>
              </w:p>
              <w:p w14:paraId="39384343" w14:textId="2629E1EC" w:rsidR="001208FB" w:rsidRPr="00BB45B5" w:rsidRDefault="009837E2" w:rsidP="00EB3AD4">
                <w:pPr>
                  <w:pStyle w:val="NoSpacing"/>
                  <w:rPr>
                    <w:rFonts w:ascii="Times New Roman" w:hAnsi="Times New Roman" w:cs="Times New Roman"/>
                    <w:szCs w:val="20"/>
                  </w:rPr>
                </w:pPr>
                <w:r>
                  <w:rPr>
                    <w:rFonts w:ascii="Times New Roman" w:hAnsi="Times New Roman" w:cs="Times New Roman"/>
                    <w:szCs w:val="20"/>
                  </w:rPr>
                  <w:t>(830) 569-9203</w:t>
                </w:r>
              </w:p>
              <w:p w14:paraId="5A5B06D1" w14:textId="5EC299B1" w:rsidR="009C1A99" w:rsidRPr="001605A7" w:rsidRDefault="003560D4" w:rsidP="00EB3AD4">
                <w:pPr>
                  <w:pStyle w:val="NoSpacing"/>
                  <w:rPr>
                    <w:rFonts w:ascii="Times New Roman" w:hAnsi="Times New Roman" w:cs="Times New Roman"/>
                    <w:sz w:val="24"/>
                    <w:szCs w:val="24"/>
                  </w:rPr>
                </w:pPr>
              </w:p>
            </w:sdtContent>
          </w:sdt>
        </w:tc>
      </w:tr>
      <w:tr w:rsidR="00BC12BC" w14:paraId="63BA987D" w14:textId="77777777" w:rsidTr="00B435FE">
        <w:tc>
          <w:tcPr>
            <w:tcW w:w="173" w:type="dxa"/>
            <w:shd w:val="clear" w:color="auto" w:fill="244A58" w:themeFill="accent2"/>
          </w:tcPr>
          <w:p w14:paraId="6D15AA69" w14:textId="2EF747E6" w:rsidR="00BC12BC" w:rsidRDefault="00BC12BC" w:rsidP="00EB3AD4">
            <w:pPr>
              <w:pStyle w:val="NoSpacing"/>
            </w:pPr>
          </w:p>
        </w:tc>
        <w:tc>
          <w:tcPr>
            <w:tcW w:w="278" w:type="dxa"/>
          </w:tcPr>
          <w:p w14:paraId="73377AF9" w14:textId="77777777" w:rsidR="00BC12BC" w:rsidRDefault="00BC12BC" w:rsidP="00EB3AD4">
            <w:pPr>
              <w:pStyle w:val="NoSpacing"/>
            </w:pPr>
          </w:p>
        </w:tc>
        <w:tc>
          <w:tcPr>
            <w:tcW w:w="10432" w:type="dxa"/>
          </w:tcPr>
          <w:p w14:paraId="327593F9" w14:textId="77777777" w:rsidR="00BC12BC" w:rsidRDefault="00BC12BC" w:rsidP="00EB3AD4">
            <w:pPr>
              <w:pStyle w:val="NoSpacing"/>
              <w:rPr>
                <w:rFonts w:ascii="Times New Roman" w:hAnsi="Times New Roman" w:cs="Times New Roman"/>
              </w:rPr>
            </w:pPr>
          </w:p>
        </w:tc>
      </w:tr>
    </w:tbl>
    <w:p w14:paraId="2A8E4292" w14:textId="77777777" w:rsidR="009C1A99" w:rsidRDefault="009C1A99" w:rsidP="00EB3AD4">
      <w:pPr>
        <w:pStyle w:val="NoSpacing"/>
      </w:pPr>
    </w:p>
    <w:sectPr w:rsidR="009C1A99" w:rsidSect="009C1A9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2BDA1" w14:textId="77777777" w:rsidR="003560D4" w:rsidRDefault="003560D4">
      <w:pPr>
        <w:spacing w:line="240" w:lineRule="auto"/>
      </w:pPr>
      <w:r>
        <w:separator/>
      </w:r>
    </w:p>
  </w:endnote>
  <w:endnote w:type="continuationSeparator" w:id="0">
    <w:p w14:paraId="46D6A02A" w14:textId="77777777" w:rsidR="003560D4" w:rsidRDefault="003560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88CF6" w14:textId="77777777" w:rsidR="000135F3" w:rsidRDefault="000135F3">
    <w:pPr>
      <w:pStyle w:val="Footer"/>
    </w:pPr>
    <w:r>
      <w:fldChar w:fldCharType="begin"/>
    </w:r>
    <w:r>
      <w:instrText xml:space="preserve"> Page </w:instrText>
    </w:r>
    <w:r>
      <w:fldChar w:fldCharType="separate"/>
    </w:r>
    <w:r w:rsidR="005E32B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31573" w14:textId="77777777" w:rsidR="003560D4" w:rsidRDefault="003560D4">
      <w:pPr>
        <w:spacing w:line="240" w:lineRule="auto"/>
      </w:pPr>
      <w:r>
        <w:separator/>
      </w:r>
    </w:p>
  </w:footnote>
  <w:footnote w:type="continuationSeparator" w:id="0">
    <w:p w14:paraId="14DDB50A" w14:textId="77777777" w:rsidR="003560D4" w:rsidRDefault="003560D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ACFDB" w14:textId="77777777" w:rsidR="000135F3" w:rsidRPr="00664BCA" w:rsidRDefault="000135F3" w:rsidP="00D90879">
    <w:pPr>
      <w:pStyle w:val="Title"/>
      <w:rPr>
        <w:rFonts w:ascii="Times New Roman" w:hAnsi="Times New Roman" w:cs="Times New Roman"/>
        <w:sz w:val="28"/>
        <w:szCs w:val="28"/>
      </w:rPr>
    </w:pPr>
    <w:r w:rsidRPr="00664BCA">
      <w:rPr>
        <w:rFonts w:ascii="Times New Roman" w:hAnsi="Times New Roman" w:cs="Times New Roman"/>
        <w:sz w:val="28"/>
        <w:szCs w:val="28"/>
      </w:rPr>
      <w:t>Leonel Solis Jr.</w:t>
    </w:r>
  </w:p>
  <w:p w14:paraId="3284FB65" w14:textId="5090BE2D" w:rsidR="000135F3" w:rsidRPr="00EB3AD4" w:rsidRDefault="00776127" w:rsidP="00D90879">
    <w:pPr>
      <w:rPr>
        <w:rFonts w:ascii="Times New Roman" w:hAnsi="Times New Roman" w:cs="Times New Roman"/>
        <w:sz w:val="22"/>
      </w:rPr>
    </w:pPr>
    <w:r>
      <w:rPr>
        <w:rFonts w:ascii="Times New Roman" w:hAnsi="Times New Roman" w:cs="Times New Roman"/>
        <w:sz w:val="22"/>
      </w:rPr>
      <w:t>16836 Showdown Path Unit 1, Selma, TX 78154</w:t>
    </w:r>
  </w:p>
  <w:p w14:paraId="32AD2ED4" w14:textId="77777777" w:rsidR="000135F3" w:rsidRPr="00EB3AD4" w:rsidRDefault="000135F3" w:rsidP="00D90879">
    <w:pPr>
      <w:rPr>
        <w:sz w:val="22"/>
      </w:rPr>
    </w:pPr>
    <w:r w:rsidRPr="00EB3AD4">
      <w:rPr>
        <w:rFonts w:ascii="Times New Roman" w:hAnsi="Times New Roman" w:cs="Times New Roman"/>
        <w:sz w:val="22"/>
      </w:rPr>
      <w:t>Phone: (956) 792-8926 E-mail: l.jsolis52@yahoo.com</w:t>
    </w:r>
  </w:p>
  <w:p w14:paraId="38EA4C63" w14:textId="77777777" w:rsidR="000135F3" w:rsidRPr="00EB3AD4" w:rsidRDefault="000135F3" w:rsidP="00D90879">
    <w:pPr>
      <w:rPr>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1C19FB"/>
    <w:multiLevelType w:val="hybridMultilevel"/>
    <w:tmpl w:val="EFFC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1C3450"/>
    <w:multiLevelType w:val="hybridMultilevel"/>
    <w:tmpl w:val="4228803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2">
    <w:nsid w:val="0DD13377"/>
    <w:multiLevelType w:val="hybridMultilevel"/>
    <w:tmpl w:val="11B2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2E51CA"/>
    <w:multiLevelType w:val="hybridMultilevel"/>
    <w:tmpl w:val="FA16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A23C0B"/>
    <w:multiLevelType w:val="hybridMultilevel"/>
    <w:tmpl w:val="4D0AC5D8"/>
    <w:lvl w:ilvl="0" w:tplc="99920A0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D95B5B"/>
    <w:multiLevelType w:val="hybridMultilevel"/>
    <w:tmpl w:val="6E0A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6D1068"/>
    <w:multiLevelType w:val="hybridMultilevel"/>
    <w:tmpl w:val="533A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826231"/>
    <w:multiLevelType w:val="hybridMultilevel"/>
    <w:tmpl w:val="411C5DB0"/>
    <w:lvl w:ilvl="0" w:tplc="9404035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89347E"/>
    <w:multiLevelType w:val="hybridMultilevel"/>
    <w:tmpl w:val="159C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DB592C"/>
    <w:multiLevelType w:val="hybridMultilevel"/>
    <w:tmpl w:val="BB3C7A1C"/>
    <w:lvl w:ilvl="0" w:tplc="E098E0E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1215B"/>
    <w:multiLevelType w:val="hybridMultilevel"/>
    <w:tmpl w:val="923E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C43757"/>
    <w:multiLevelType w:val="hybridMultilevel"/>
    <w:tmpl w:val="7BD6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0B6C00"/>
    <w:multiLevelType w:val="hybridMultilevel"/>
    <w:tmpl w:val="D360A4F0"/>
    <w:lvl w:ilvl="0" w:tplc="FF90BDE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BA0AA7"/>
    <w:multiLevelType w:val="hybridMultilevel"/>
    <w:tmpl w:val="D502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2C450D"/>
    <w:multiLevelType w:val="hybridMultilevel"/>
    <w:tmpl w:val="E8E653C6"/>
    <w:lvl w:ilvl="0" w:tplc="46B2A9C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613FF4"/>
    <w:multiLevelType w:val="hybridMultilevel"/>
    <w:tmpl w:val="7612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EF4E3A"/>
    <w:multiLevelType w:val="hybridMultilevel"/>
    <w:tmpl w:val="BEC4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AA1E8B"/>
    <w:multiLevelType w:val="hybridMultilevel"/>
    <w:tmpl w:val="4FA8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67A07"/>
    <w:multiLevelType w:val="hybridMultilevel"/>
    <w:tmpl w:val="5324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1"/>
  </w:num>
  <w:num w:numId="13">
    <w:abstractNumId w:val="15"/>
  </w:num>
  <w:num w:numId="14">
    <w:abstractNumId w:val="27"/>
  </w:num>
  <w:num w:numId="15">
    <w:abstractNumId w:val="13"/>
  </w:num>
  <w:num w:numId="16">
    <w:abstractNumId w:val="22"/>
  </w:num>
  <w:num w:numId="17">
    <w:abstractNumId w:val="23"/>
  </w:num>
  <w:num w:numId="18">
    <w:abstractNumId w:val="28"/>
  </w:num>
  <w:num w:numId="19">
    <w:abstractNumId w:val="26"/>
  </w:num>
  <w:num w:numId="20">
    <w:abstractNumId w:val="12"/>
  </w:num>
  <w:num w:numId="21">
    <w:abstractNumId w:val="19"/>
  </w:num>
  <w:num w:numId="22">
    <w:abstractNumId w:val="20"/>
  </w:num>
  <w:num w:numId="23">
    <w:abstractNumId w:val="16"/>
  </w:num>
  <w:num w:numId="24">
    <w:abstractNumId w:val="25"/>
  </w:num>
  <w:num w:numId="25">
    <w:abstractNumId w:val="18"/>
  </w:num>
  <w:num w:numId="26">
    <w:abstractNumId w:val="24"/>
  </w:num>
  <w:num w:numId="27">
    <w:abstractNumId w:val="11"/>
  </w:num>
  <w:num w:numId="28">
    <w:abstractNumId w:val="1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82018"/>
    <w:rsid w:val="000135F3"/>
    <w:rsid w:val="000257CE"/>
    <w:rsid w:val="00031A9A"/>
    <w:rsid w:val="00062E80"/>
    <w:rsid w:val="00071004"/>
    <w:rsid w:val="000A2F9D"/>
    <w:rsid w:val="000B5B1F"/>
    <w:rsid w:val="000D7DAC"/>
    <w:rsid w:val="000F1E33"/>
    <w:rsid w:val="00101F99"/>
    <w:rsid w:val="00105000"/>
    <w:rsid w:val="00110F29"/>
    <w:rsid w:val="001124F6"/>
    <w:rsid w:val="00116E08"/>
    <w:rsid w:val="001208FB"/>
    <w:rsid w:val="001605A7"/>
    <w:rsid w:val="001749A0"/>
    <w:rsid w:val="001841E1"/>
    <w:rsid w:val="001C4EBC"/>
    <w:rsid w:val="001C518A"/>
    <w:rsid w:val="001D3BEF"/>
    <w:rsid w:val="001F351F"/>
    <w:rsid w:val="00266A7A"/>
    <w:rsid w:val="002A61AC"/>
    <w:rsid w:val="002E1E9A"/>
    <w:rsid w:val="002E31F9"/>
    <w:rsid w:val="003560D4"/>
    <w:rsid w:val="003A4952"/>
    <w:rsid w:val="003C23A6"/>
    <w:rsid w:val="003E5D64"/>
    <w:rsid w:val="00435DAE"/>
    <w:rsid w:val="0047209B"/>
    <w:rsid w:val="00483D65"/>
    <w:rsid w:val="004C12B3"/>
    <w:rsid w:val="004E3187"/>
    <w:rsid w:val="004F33F1"/>
    <w:rsid w:val="00524705"/>
    <w:rsid w:val="00526090"/>
    <w:rsid w:val="0055538B"/>
    <w:rsid w:val="005643F4"/>
    <w:rsid w:val="005A37CA"/>
    <w:rsid w:val="005E107F"/>
    <w:rsid w:val="005E32B2"/>
    <w:rsid w:val="005F7ADA"/>
    <w:rsid w:val="00632E2B"/>
    <w:rsid w:val="00664BCA"/>
    <w:rsid w:val="00673AC8"/>
    <w:rsid w:val="00682018"/>
    <w:rsid w:val="006A65DA"/>
    <w:rsid w:val="006A783A"/>
    <w:rsid w:val="006D50F3"/>
    <w:rsid w:val="007058A2"/>
    <w:rsid w:val="007140A5"/>
    <w:rsid w:val="00740E8E"/>
    <w:rsid w:val="00776127"/>
    <w:rsid w:val="00805085"/>
    <w:rsid w:val="0086300F"/>
    <w:rsid w:val="00872A5A"/>
    <w:rsid w:val="00881121"/>
    <w:rsid w:val="00884DC3"/>
    <w:rsid w:val="008A3883"/>
    <w:rsid w:val="008B178A"/>
    <w:rsid w:val="0092186B"/>
    <w:rsid w:val="00933776"/>
    <w:rsid w:val="00941A87"/>
    <w:rsid w:val="00951214"/>
    <w:rsid w:val="00965BE9"/>
    <w:rsid w:val="009837E2"/>
    <w:rsid w:val="00986EC2"/>
    <w:rsid w:val="009C1A99"/>
    <w:rsid w:val="009D5141"/>
    <w:rsid w:val="00A07E09"/>
    <w:rsid w:val="00A130C3"/>
    <w:rsid w:val="00A610DC"/>
    <w:rsid w:val="00A87D11"/>
    <w:rsid w:val="00AB7DBB"/>
    <w:rsid w:val="00AC12CF"/>
    <w:rsid w:val="00AD4614"/>
    <w:rsid w:val="00AE2946"/>
    <w:rsid w:val="00B22B1A"/>
    <w:rsid w:val="00B33677"/>
    <w:rsid w:val="00B42A14"/>
    <w:rsid w:val="00B435FE"/>
    <w:rsid w:val="00BB45B5"/>
    <w:rsid w:val="00BC12BC"/>
    <w:rsid w:val="00C0292F"/>
    <w:rsid w:val="00C36B42"/>
    <w:rsid w:val="00C62F76"/>
    <w:rsid w:val="00CC094F"/>
    <w:rsid w:val="00CD1775"/>
    <w:rsid w:val="00D7629E"/>
    <w:rsid w:val="00D87E95"/>
    <w:rsid w:val="00D90879"/>
    <w:rsid w:val="00E131A1"/>
    <w:rsid w:val="00E230DC"/>
    <w:rsid w:val="00E53802"/>
    <w:rsid w:val="00E53C13"/>
    <w:rsid w:val="00E64961"/>
    <w:rsid w:val="00EB3AD4"/>
    <w:rsid w:val="00ED6425"/>
    <w:rsid w:val="00EE55C0"/>
    <w:rsid w:val="00F1086D"/>
    <w:rsid w:val="00F161C7"/>
    <w:rsid w:val="00F17594"/>
    <w:rsid w:val="00F64076"/>
    <w:rsid w:val="00F67695"/>
    <w:rsid w:val="00F70B08"/>
    <w:rsid w:val="00F8362D"/>
    <w:rsid w:val="00FE3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8A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2C7C9F"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9C1A99"/>
    <w:rPr>
      <w:b/>
      <w:bCs/>
      <w:i/>
      <w:iCs/>
      <w:color w:val="2C7C9F"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2C7C9F"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2C7C9F"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215C77"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D90879"/>
    <w:rPr>
      <w:color w:val="7030A0" w:themeColor="hyperlink"/>
      <w:u w:val="single"/>
    </w:rPr>
  </w:style>
  <w:style w:type="character" w:styleId="FollowedHyperlink">
    <w:name w:val="FollowedHyperlink"/>
    <w:basedOn w:val="DefaultParagraphFont"/>
    <w:uiPriority w:val="99"/>
    <w:semiHidden/>
    <w:unhideWhenUsed/>
    <w:rsid w:val="005F7ADA"/>
    <w:rPr>
      <w:color w:val="00B0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5F965607E6564BBF518F679A1B4E97"/>
        <w:category>
          <w:name w:val="General"/>
          <w:gallery w:val="placeholder"/>
        </w:category>
        <w:types>
          <w:type w:val="bbPlcHdr"/>
        </w:types>
        <w:behaviors>
          <w:behavior w:val="content"/>
        </w:behaviors>
        <w:guid w:val="{CB690E62-52FB-F34C-B135-14AE7F16EB93}"/>
      </w:docPartPr>
      <w:docPartBody>
        <w:p w:rsidR="00B30343" w:rsidRDefault="00B30343">
          <w:pPr>
            <w:pStyle w:val="4D5F965607E6564BBF518F679A1B4E97"/>
          </w:pPr>
          <w:r>
            <w:t>Lorem ipsum dolor</w:t>
          </w:r>
        </w:p>
      </w:docPartBody>
    </w:docPart>
    <w:docPart>
      <w:docPartPr>
        <w:name w:val="0B0F75C4684BD844861802A3C828B176"/>
        <w:category>
          <w:name w:val="General"/>
          <w:gallery w:val="placeholder"/>
        </w:category>
        <w:types>
          <w:type w:val="bbPlcHdr"/>
        </w:types>
        <w:behaviors>
          <w:behavior w:val="content"/>
        </w:behaviors>
        <w:guid w:val="{12450C96-130B-6F44-8356-04258649E93B}"/>
      </w:docPartPr>
      <w:docPartBody>
        <w:p w:rsidR="00B30343" w:rsidRDefault="00B30343">
          <w:pPr>
            <w:pStyle w:val="0B0F75C4684BD844861802A3C828B176"/>
          </w:pPr>
          <w:r>
            <w:t>Etiam cursus suscipit enim. Nulla facilisi. Integer eleifend diam eu diam. Donec dapibus enim sollicitudin nulla. Nam hendrerit. Nunc id nisi. Curabitur sed neque. Pellentesque placerat consequat pede.</w:t>
          </w:r>
        </w:p>
      </w:docPartBody>
    </w:docPart>
    <w:docPart>
      <w:docPartPr>
        <w:name w:val="603B8B74AAA213458C98BF5FFB27A791"/>
        <w:category>
          <w:name w:val="General"/>
          <w:gallery w:val="placeholder"/>
        </w:category>
        <w:types>
          <w:type w:val="bbPlcHdr"/>
        </w:types>
        <w:behaviors>
          <w:behavior w:val="content"/>
        </w:behaviors>
        <w:guid w:val="{5EA8B20E-ADBC-CB44-8850-664FFF5AF902}"/>
      </w:docPartPr>
      <w:docPartBody>
        <w:p w:rsidR="00B30343" w:rsidRDefault="00B30343">
          <w:pPr>
            <w:pStyle w:val="603B8B74AAA213458C98BF5FFB27A791"/>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343"/>
    <w:rsid w:val="00173D43"/>
    <w:rsid w:val="004027C9"/>
    <w:rsid w:val="0054667D"/>
    <w:rsid w:val="005653BA"/>
    <w:rsid w:val="005D3158"/>
    <w:rsid w:val="007A3C3E"/>
    <w:rsid w:val="00871005"/>
    <w:rsid w:val="00951095"/>
    <w:rsid w:val="00AC26A8"/>
    <w:rsid w:val="00B30343"/>
    <w:rsid w:val="00CC4003"/>
    <w:rsid w:val="00D40FC4"/>
    <w:rsid w:val="00E82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49F61A42FF542409FF3C3C20785A753">
    <w:name w:val="049F61A42FF542409FF3C3C20785A753"/>
  </w:style>
  <w:style w:type="paragraph" w:customStyle="1" w:styleId="2AA76F5FD4A2414D92E652767E1946CA">
    <w:name w:val="2AA76F5FD4A2414D92E652767E1946CA"/>
  </w:style>
  <w:style w:type="paragraph" w:customStyle="1" w:styleId="51678FDC32737A4B8ADDBB4BB4F10F42">
    <w:name w:val="51678FDC32737A4B8ADDBB4BB4F10F42"/>
  </w:style>
  <w:style w:type="paragraph" w:customStyle="1" w:styleId="4D5F965607E6564BBF518F679A1B4E97">
    <w:name w:val="4D5F965607E6564BBF518F679A1B4E97"/>
  </w:style>
  <w:style w:type="paragraph" w:customStyle="1" w:styleId="0B0F75C4684BD844861802A3C828B176">
    <w:name w:val="0B0F75C4684BD844861802A3C828B176"/>
  </w:style>
  <w:style w:type="paragraph" w:customStyle="1" w:styleId="16A10B4CAB9B9347A4B00D056DBE3A21">
    <w:name w:val="16A10B4CAB9B9347A4B00D056DBE3A21"/>
  </w:style>
  <w:style w:type="paragraph" w:customStyle="1" w:styleId="9EDD792D267D8D4EA0739FB473364064">
    <w:name w:val="9EDD792D267D8D4EA0739FB473364064"/>
  </w:style>
  <w:style w:type="paragraph" w:customStyle="1" w:styleId="2617F317F2C0954D855F4FB24D7B4C97">
    <w:name w:val="2617F317F2C0954D855F4FB24D7B4C97"/>
  </w:style>
  <w:style w:type="paragraph" w:customStyle="1" w:styleId="56C8DAF9295132418D25168C6132AC57">
    <w:name w:val="56C8DAF9295132418D25168C6132AC57"/>
  </w:style>
  <w:style w:type="paragraph" w:customStyle="1" w:styleId="233982E7FFD4654A99E5AC1FD7140457">
    <w:name w:val="233982E7FFD4654A99E5AC1FD7140457"/>
  </w:style>
  <w:style w:type="paragraph" w:customStyle="1" w:styleId="1CEC64C8328CDB4883C662519B255E2F">
    <w:name w:val="1CEC64C8328CDB4883C662519B255E2F"/>
  </w:style>
  <w:style w:type="paragraph" w:customStyle="1" w:styleId="603B8B74AAA213458C98BF5FFB27A791">
    <w:name w:val="603B8B74AAA213458C98BF5FFB27A791"/>
  </w:style>
  <w:style w:type="paragraph" w:customStyle="1" w:styleId="C3E20DF02E0D774EA79E104C1F545EA8">
    <w:name w:val="C3E20DF02E0D774EA79E104C1F545EA8"/>
    <w:rsid w:val="00B30343"/>
  </w:style>
  <w:style w:type="paragraph" w:customStyle="1" w:styleId="10FD583F81B09A42A6B049F35745D527">
    <w:name w:val="10FD583F81B09A42A6B049F35745D527"/>
    <w:rsid w:val="00B30343"/>
  </w:style>
  <w:style w:type="paragraph" w:customStyle="1" w:styleId="351DDA09870D5044B005AFAB0C28BFAB">
    <w:name w:val="351DDA09870D5044B005AFAB0C28BFAB"/>
    <w:rsid w:val="00B30343"/>
  </w:style>
  <w:style w:type="paragraph" w:customStyle="1" w:styleId="ABD429A392FA394F849B75D8ADC8D385">
    <w:name w:val="ABD429A392FA394F849B75D8ADC8D385"/>
    <w:rsid w:val="00B303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150235-E05C-1D40-AB53-BF9CE4AF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View:Resumes:Grayscale Resume.dotx</Template>
  <TotalTime>52</TotalTime>
  <Pages>2</Pages>
  <Words>511</Words>
  <Characters>2915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Solis</dc:creator>
  <cp:keywords/>
  <dc:description/>
  <cp:lastModifiedBy>Microsoft Office User</cp:lastModifiedBy>
  <cp:revision>9</cp:revision>
  <cp:lastPrinted>2023-04-26T23:03:00Z</cp:lastPrinted>
  <dcterms:created xsi:type="dcterms:W3CDTF">2022-06-14T18:47:00Z</dcterms:created>
  <dcterms:modified xsi:type="dcterms:W3CDTF">2023-04-26T23:31:00Z</dcterms:modified>
  <cp:category/>
</cp:coreProperties>
</file>